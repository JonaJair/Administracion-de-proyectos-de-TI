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90" w:rsidRDefault="00835990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835990" w:rsidRDefault="00835990">
      <w:pPr>
        <w:pStyle w:val="Ttulo5"/>
      </w:pPr>
    </w:p>
    <w:p w:rsidR="00835990" w:rsidRDefault="00835990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35990" w:rsidRPr="00974C02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835990" w:rsidRPr="00974C02" w:rsidRDefault="00974C02">
            <w:pPr>
              <w:pStyle w:val="Ttulo4"/>
              <w:rPr>
                <w:i w:val="0"/>
                <w:sz w:val="20"/>
                <w:lang w:val="es-MX"/>
              </w:rPr>
            </w:pPr>
            <w:r w:rsidRPr="00974C02">
              <w:rPr>
                <w:i w:val="0"/>
                <w:sz w:val="20"/>
                <w:lang w:val="es-MX"/>
              </w:rPr>
              <w:t xml:space="preserve">La </w:t>
            </w:r>
            <w:proofErr w:type="gramStart"/>
            <w:r w:rsidRPr="00974C02">
              <w:rPr>
                <w:i w:val="0"/>
                <w:sz w:val="20"/>
                <w:lang w:val="es-MX"/>
              </w:rPr>
              <w:t>Mexicana</w:t>
            </w:r>
            <w:proofErr w:type="gramEnd"/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</w:rPr>
              <w:t>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</w:t>
            </w:r>
            <w:proofErr w:type="gramEnd"/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:rsidR="00835990" w:rsidRDefault="00E83CCE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</w:t>
            </w:r>
            <w:r w:rsidR="00E57B19">
              <w:rPr>
                <w:i w:val="0"/>
                <w:sz w:val="20"/>
              </w:rPr>
              <w:t>2</w:t>
            </w:r>
            <w:r>
              <w:rPr>
                <w:i w:val="0"/>
                <w:sz w:val="20"/>
              </w:rPr>
              <w:t>/0</w:t>
            </w:r>
            <w:r w:rsidR="00AF3AB6">
              <w:rPr>
                <w:i w:val="0"/>
                <w:sz w:val="20"/>
              </w:rPr>
              <w:t>8</w:t>
            </w:r>
            <w:r>
              <w:rPr>
                <w:i w:val="0"/>
                <w:sz w:val="20"/>
              </w:rPr>
              <w:t>/2018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835990" w:rsidRDefault="000C5002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UTL.</w:t>
            </w: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835990" w:rsidRDefault="00513C71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Jonathan Jair Alfaro Sánchez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835990" w:rsidRDefault="00AF3AB6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3</w:t>
            </w:r>
            <w:r w:rsidR="00D83C9B">
              <w:rPr>
                <w:i w:val="0"/>
                <w:sz w:val="20"/>
              </w:rPr>
              <w:t>0 minutes</w:t>
            </w:r>
          </w:p>
        </w:tc>
      </w:tr>
    </w:tbl>
    <w:p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1. Purpose of Meeting</w:t>
            </w:r>
          </w:p>
        </w:tc>
      </w:tr>
      <w:tr w:rsidR="00835990" w:rsidRPr="0059160A">
        <w:trPr>
          <w:cantSplit/>
          <w:trHeight w:val="252"/>
        </w:trPr>
        <w:tc>
          <w:tcPr>
            <w:tcW w:w="10080" w:type="dxa"/>
          </w:tcPr>
          <w:p w:rsidR="00835990" w:rsidRPr="00FC5BEF" w:rsidRDefault="00FC5BEF">
            <w:pPr>
              <w:pStyle w:val="CovFormText"/>
              <w:rPr>
                <w:sz w:val="20"/>
              </w:rPr>
            </w:pPr>
            <w:r w:rsidRPr="00FC5BEF">
              <w:rPr>
                <w:sz w:val="20"/>
              </w:rPr>
              <w:t>Assignment and coordination of tasks for the work team.</w:t>
            </w:r>
          </w:p>
        </w:tc>
      </w:tr>
    </w:tbl>
    <w:p w:rsidR="00835990" w:rsidRPr="00FC5BEF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3"/>
        <w:gridCol w:w="2242"/>
        <w:gridCol w:w="3119"/>
        <w:gridCol w:w="1626"/>
      </w:tblGrid>
      <w:tr w:rsidR="00835990" w:rsidTr="000C5002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2. Attendance at </w:t>
            </w:r>
            <w:r w:rsidR="002D09E9">
              <w:t>Meeting</w:t>
            </w:r>
            <w:r w:rsidR="002D09E9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2D09E9">
        <w:trPr>
          <w:cantSplit/>
          <w:tblHeader/>
        </w:trPr>
        <w:tc>
          <w:tcPr>
            <w:tcW w:w="3093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42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proofErr w:type="gramStart"/>
            <w:r>
              <w:rPr>
                <w:b/>
                <w:i w:val="0"/>
                <w:sz w:val="20"/>
              </w:rPr>
              <w:t>Department./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626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 Jair Alfaro Sánchez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Project manager/Programmer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jonathan_jair_01@hotmail.com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417-102-6355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Mary Carmen Crescencio Bernal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7C38BE">
              <w:rPr>
                <w:sz w:val="20"/>
              </w:rPr>
              <w:t>arylupe58@hotmail.com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417-104-97-74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 Ángel Mandujano Barragán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Designer/Programmer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miguel_dark97@hotmail.com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417-100-92-87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 Misael Alfaro Sánchez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Programmer/Tester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Giovannimisael007@hotmail.com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417-109-12-50</w:t>
            </w:r>
          </w:p>
        </w:tc>
      </w:tr>
    </w:tbl>
    <w:p w:rsidR="00835990" w:rsidRPr="00117717" w:rsidRDefault="00835990">
      <w:pPr>
        <w:rPr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2A425A">
        <w:trPr>
          <w:cantSplit/>
        </w:trPr>
        <w:tc>
          <w:tcPr>
            <w:tcW w:w="10080" w:type="dxa"/>
          </w:tcPr>
          <w:p w:rsidR="00835990" w:rsidRPr="002A425A" w:rsidRDefault="002A425A">
            <w:pPr>
              <w:pStyle w:val="CovFormText"/>
              <w:rPr>
                <w:sz w:val="20"/>
              </w:rPr>
            </w:pPr>
            <w:r w:rsidRPr="002A425A">
              <w:rPr>
                <w:sz w:val="20"/>
              </w:rPr>
              <w:t>List pass, follow up of the previous activities, distribution of tasks for the realization of the activity 2.</w:t>
            </w:r>
          </w:p>
        </w:tc>
      </w:tr>
    </w:tbl>
    <w:p w:rsidR="00835990" w:rsidRPr="002A425A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234F17">
        <w:trPr>
          <w:cantSplit/>
        </w:trPr>
        <w:tc>
          <w:tcPr>
            <w:tcW w:w="10080" w:type="dxa"/>
          </w:tcPr>
          <w:p w:rsidR="00835990" w:rsidRPr="00D93A10" w:rsidRDefault="00595833">
            <w:pPr>
              <w:pStyle w:val="CovFormText"/>
              <w:keepNext/>
              <w:rPr>
                <w:sz w:val="20"/>
              </w:rPr>
            </w:pPr>
            <w:r w:rsidRPr="00D93A10">
              <w:rPr>
                <w:b/>
                <w:sz w:val="20"/>
              </w:rPr>
              <w:t>0</w:t>
            </w:r>
            <w:r w:rsidR="00760711">
              <w:rPr>
                <w:b/>
                <w:sz w:val="20"/>
              </w:rPr>
              <w:t>1</w:t>
            </w:r>
            <w:r w:rsidRPr="00D93A10">
              <w:rPr>
                <w:b/>
                <w:sz w:val="20"/>
              </w:rPr>
              <w:t>.02.</w:t>
            </w:r>
            <w:r w:rsidR="00D4104E">
              <w:rPr>
                <w:b/>
                <w:sz w:val="20"/>
              </w:rPr>
              <w:t>12</w:t>
            </w:r>
            <w:r w:rsidRPr="00D93A10">
              <w:rPr>
                <w:b/>
                <w:sz w:val="20"/>
              </w:rPr>
              <w:t>.18:</w:t>
            </w:r>
            <w:r w:rsidR="00D93A10">
              <w:t xml:space="preserve"> </w:t>
            </w:r>
            <w:r w:rsidR="00D4104E" w:rsidRPr="00D4104E">
              <w:rPr>
                <w:sz w:val="20"/>
              </w:rPr>
              <w:t>On Thursday, February 8, the work team met, all of whom were present, to discuss matters related to activity 2.</w:t>
            </w:r>
          </w:p>
          <w:p w:rsidR="00390BF0" w:rsidRPr="00AF3AB6" w:rsidRDefault="00EA3F8B">
            <w:pPr>
              <w:pStyle w:val="CovFormText"/>
              <w:keepNext/>
              <w:rPr>
                <w:sz w:val="20"/>
              </w:rPr>
            </w:pPr>
            <w:r w:rsidRPr="00AF3AB6">
              <w:rPr>
                <w:b/>
                <w:sz w:val="20"/>
              </w:rPr>
              <w:t>02.02.</w:t>
            </w:r>
            <w:r w:rsidR="00760711">
              <w:rPr>
                <w:b/>
                <w:sz w:val="20"/>
              </w:rPr>
              <w:t>12</w:t>
            </w:r>
            <w:r w:rsidRPr="00AF3AB6">
              <w:rPr>
                <w:b/>
                <w:sz w:val="20"/>
              </w:rPr>
              <w:t>.18:</w:t>
            </w:r>
            <w:r w:rsidRPr="00AF3AB6">
              <w:rPr>
                <w:sz w:val="20"/>
              </w:rPr>
              <w:t xml:space="preserve"> </w:t>
            </w:r>
            <w:r w:rsidR="00D4104E" w:rsidRPr="00D4104E">
              <w:rPr>
                <w:sz w:val="20"/>
              </w:rPr>
              <w:t>Following up on past activities, it was determined that those were complete, thus closing those activities.</w:t>
            </w:r>
          </w:p>
          <w:p w:rsidR="00234F17" w:rsidRPr="00AB68D0" w:rsidRDefault="00EA3F8B">
            <w:pPr>
              <w:pStyle w:val="CovFormText"/>
              <w:keepNext/>
              <w:rPr>
                <w:sz w:val="20"/>
              </w:rPr>
            </w:pPr>
            <w:r w:rsidRPr="00390BF0">
              <w:rPr>
                <w:b/>
                <w:sz w:val="20"/>
              </w:rPr>
              <w:t>03.02.</w:t>
            </w:r>
            <w:r w:rsidR="00760711">
              <w:rPr>
                <w:b/>
                <w:sz w:val="20"/>
              </w:rPr>
              <w:t>12</w:t>
            </w:r>
            <w:r w:rsidRPr="00390BF0">
              <w:rPr>
                <w:b/>
                <w:sz w:val="20"/>
              </w:rPr>
              <w:t>.18:</w:t>
            </w:r>
            <w:r w:rsidRPr="00390BF0">
              <w:rPr>
                <w:sz w:val="20"/>
              </w:rPr>
              <w:t xml:space="preserve"> </w:t>
            </w:r>
            <w:r w:rsidR="00760711" w:rsidRPr="00760711">
              <w:rPr>
                <w:sz w:val="20"/>
              </w:rPr>
              <w:t>Subsequently, the assignment of tasks to each of the team members was carried out, in order to comply with activity 2.</w:t>
            </w:r>
          </w:p>
        </w:tc>
      </w:tr>
    </w:tbl>
    <w:p w:rsidR="00835990" w:rsidRPr="00234F17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35990" w:rsidTr="00974C02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974C02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974C02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475309" w:rsidRDefault="00EA4662" w:rsidP="00974C02">
            <w:pPr>
              <w:pStyle w:val="CovFormText"/>
              <w:keepNext/>
              <w:keepLines/>
              <w:rPr>
                <w:sz w:val="20"/>
              </w:rPr>
            </w:pPr>
            <w:r w:rsidRPr="00EA4662">
              <w:rPr>
                <w:sz w:val="20"/>
              </w:rPr>
              <w:t>Structure of the document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B768EC" w:rsidRDefault="0059160A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74C02" w:rsidRPr="00B768EC" w:rsidRDefault="0059160A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02/11/2018</w:t>
            </w:r>
          </w:p>
        </w:tc>
      </w:tr>
      <w:tr w:rsidR="0059160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Pr="00475309" w:rsidRDefault="00EA4662" w:rsidP="0059160A">
            <w:pPr>
              <w:pStyle w:val="CovFormText"/>
              <w:keepNext/>
              <w:keepLines/>
              <w:rPr>
                <w:sz w:val="20"/>
              </w:rPr>
            </w:pPr>
            <w:r w:rsidRPr="00EA4662">
              <w:rPr>
                <w:sz w:val="20"/>
              </w:rPr>
              <w:t>Definition of methodological objectives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Pr="00B768EC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9160A" w:rsidRPr="00B768EC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02/1</w:t>
            </w:r>
            <w:r w:rsidR="00A70FEA">
              <w:rPr>
                <w:sz w:val="20"/>
                <w:lang w:val="es-MX"/>
              </w:rPr>
              <w:t>1</w:t>
            </w:r>
            <w:bookmarkStart w:id="0" w:name="_GoBack"/>
            <w:bookmarkEnd w:id="0"/>
            <w:r>
              <w:rPr>
                <w:sz w:val="20"/>
                <w:lang w:val="es-MX"/>
              </w:rPr>
              <w:t>/2018</w:t>
            </w:r>
          </w:p>
        </w:tc>
      </w:tr>
      <w:tr w:rsidR="0059160A" w:rsidRPr="00B768EC" w:rsidTr="0059160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Pr="00475309" w:rsidRDefault="00EA4662" w:rsidP="0059160A">
            <w:pPr>
              <w:pStyle w:val="CovFormText"/>
              <w:keepNext/>
              <w:keepLines/>
              <w:rPr>
                <w:sz w:val="20"/>
              </w:rPr>
            </w:pPr>
            <w:r w:rsidRPr="00EA4662">
              <w:rPr>
                <w:sz w:val="20"/>
              </w:rPr>
              <w:t>Theoretical framework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Pr="00B768EC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MCCB, MAMB, GMAS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9160A" w:rsidRPr="00B768EC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02/11/2018</w:t>
            </w:r>
          </w:p>
        </w:tc>
      </w:tr>
      <w:tr w:rsidR="0059160A" w:rsidRPr="00B768EC" w:rsidTr="0059160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Default="00EA4662" w:rsidP="0059160A">
            <w:pPr>
              <w:pStyle w:val="CovFormText"/>
              <w:keepNext/>
              <w:keepLines/>
              <w:rPr>
                <w:sz w:val="20"/>
              </w:rPr>
            </w:pPr>
            <w:r w:rsidRPr="00EA4662">
              <w:rPr>
                <w:sz w:val="20"/>
              </w:rPr>
              <w:t>Elaboration of meeting minutes 2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9160A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02/1</w:t>
            </w:r>
            <w:r w:rsidR="00A70FEA"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/2018</w:t>
            </w:r>
          </w:p>
        </w:tc>
      </w:tr>
      <w:tr w:rsidR="0059160A" w:rsidRPr="00B768EC" w:rsidTr="0059160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Default="00EA4662" w:rsidP="0059160A">
            <w:pPr>
              <w:pStyle w:val="CovFormText"/>
              <w:keepNext/>
              <w:keepLines/>
              <w:rPr>
                <w:sz w:val="20"/>
              </w:rPr>
            </w:pPr>
            <w:r w:rsidRPr="00EA4662">
              <w:rPr>
                <w:sz w:val="20"/>
              </w:rPr>
              <w:t>Activity document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160A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JJAS, MCCB, MAMB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9160A" w:rsidRDefault="0059160A" w:rsidP="0059160A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02/11/2018</w:t>
            </w:r>
          </w:p>
        </w:tc>
      </w:tr>
      <w:tr w:rsidR="00634DC7" w:rsidRPr="00634DC7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34DC7" w:rsidRPr="00634DC7" w:rsidRDefault="00EA4662" w:rsidP="00634DC7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EA4662">
              <w:rPr>
                <w:sz w:val="20"/>
                <w:lang w:val="es-MX"/>
              </w:rPr>
              <w:t>Life cycle selection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634DC7" w:rsidRDefault="00634DC7" w:rsidP="00634DC7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JJAS, MCCB, MAMB, GMAS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634DC7" w:rsidRDefault="00634DC7" w:rsidP="00634DC7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02/</w:t>
            </w:r>
            <w:r w:rsidR="00A70FEA">
              <w:rPr>
                <w:sz w:val="20"/>
                <w:lang w:val="es-MX"/>
              </w:rPr>
              <w:t>11</w:t>
            </w:r>
            <w:r>
              <w:rPr>
                <w:sz w:val="20"/>
                <w:lang w:val="es-MX"/>
              </w:rPr>
              <w:t>/2018</w:t>
            </w:r>
          </w:p>
        </w:tc>
      </w:tr>
    </w:tbl>
    <w:p w:rsidR="00835990" w:rsidRPr="00B768EC" w:rsidRDefault="00835990">
      <w:pPr>
        <w:rPr>
          <w:sz w:val="20"/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835990" w:rsidTr="007917C9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t>6. Next Meeting</w:t>
            </w:r>
          </w:p>
        </w:tc>
      </w:tr>
      <w:tr w:rsidR="0083599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8E377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12</w:t>
            </w:r>
            <w:r w:rsidR="00EB410B">
              <w:rPr>
                <w:sz w:val="20"/>
              </w:rPr>
              <w:t>/02/2018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B410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6:15</w:t>
            </w:r>
            <w:r w:rsidR="008E3771">
              <w:rPr>
                <w:sz w:val="20"/>
              </w:rPr>
              <w:t xml:space="preserve">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B410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UTL</w:t>
            </w:r>
          </w:p>
        </w:tc>
      </w:tr>
      <w:tr w:rsidR="0083599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5990" w:rsidRDefault="00E53462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  <w:r w:rsidRPr="00E53462">
              <w:rPr>
                <w:b w:val="0"/>
                <w:sz w:val="20"/>
              </w:rPr>
              <w:t>Requirements capture</w:t>
            </w:r>
            <w:r>
              <w:rPr>
                <w:b w:val="0"/>
                <w:sz w:val="20"/>
              </w:rPr>
              <w:t>.</w:t>
            </w:r>
          </w:p>
        </w:tc>
      </w:tr>
    </w:tbl>
    <w:p w:rsidR="00835990" w:rsidRDefault="00835990">
      <w:pPr>
        <w:pStyle w:val="Piedepgina"/>
        <w:tabs>
          <w:tab w:val="clear" w:pos="4320"/>
          <w:tab w:val="clear" w:pos="8640"/>
        </w:tabs>
      </w:pPr>
    </w:p>
    <w:sectPr w:rsidR="00835990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498" w:rsidRDefault="00A92498">
      <w:r>
        <w:separator/>
      </w:r>
    </w:p>
  </w:endnote>
  <w:endnote w:type="continuationSeparator" w:id="0">
    <w:p w:rsidR="00A92498" w:rsidRDefault="00A9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A70FEA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A70FEA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835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498" w:rsidRDefault="00A92498">
      <w:r>
        <w:separator/>
      </w:r>
    </w:p>
  </w:footnote>
  <w:footnote w:type="continuationSeparator" w:id="0">
    <w:p w:rsidR="00A92498" w:rsidRDefault="00A92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835990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33684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1072AC08" wp14:editId="6992B5C4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2D09E9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Jona’s Enterprise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835990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835990" w:rsidRDefault="00835990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</w:t>
          </w:r>
          <w:r w:rsidR="00AF3AB6">
            <w:rPr>
              <w:i/>
              <w:sz w:val="16"/>
            </w:rPr>
            <w:t>2</w:t>
          </w:r>
          <w:r>
            <w:rPr>
              <w:i/>
              <w:sz w:val="16"/>
            </w:rPr>
            <w:t>.</w:t>
          </w:r>
          <w:r w:rsidR="002D09E9">
            <w:rPr>
              <w:i/>
              <w:sz w:val="16"/>
            </w:rPr>
            <w:t>0</w:t>
          </w:r>
          <w:r>
            <w:rPr>
              <w:i/>
              <w:sz w:val="16"/>
            </w:rPr>
            <w:t xml:space="preserve">, </w:t>
          </w:r>
          <w:r w:rsidR="002D09E9">
            <w:rPr>
              <w:i/>
              <w:sz w:val="16"/>
            </w:rPr>
            <w:t>02</w:t>
          </w:r>
          <w:r>
            <w:rPr>
              <w:i/>
              <w:sz w:val="16"/>
            </w:rPr>
            <w:t>/</w:t>
          </w:r>
          <w:r w:rsidR="00FC5BEF">
            <w:rPr>
              <w:i/>
              <w:sz w:val="16"/>
            </w:rPr>
            <w:t>11</w:t>
          </w:r>
          <w:r>
            <w:rPr>
              <w:i/>
              <w:sz w:val="16"/>
            </w:rPr>
            <w:t>/20</w:t>
          </w:r>
          <w:r w:rsidR="002D09E9">
            <w:rPr>
              <w:i/>
              <w:sz w:val="16"/>
            </w:rPr>
            <w:t>18</w:t>
          </w:r>
        </w:p>
      </w:tc>
    </w:tr>
  </w:tbl>
  <w:p w:rsidR="00835990" w:rsidRDefault="00835990"/>
  <w:p w:rsidR="00835990" w:rsidRDefault="008359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38"/>
    <w:rsid w:val="00047355"/>
    <w:rsid w:val="000C5002"/>
    <w:rsid w:val="00117717"/>
    <w:rsid w:val="00234F17"/>
    <w:rsid w:val="002A425A"/>
    <w:rsid w:val="002D09E9"/>
    <w:rsid w:val="002E7223"/>
    <w:rsid w:val="00336844"/>
    <w:rsid w:val="00390BF0"/>
    <w:rsid w:val="00475309"/>
    <w:rsid w:val="00480A52"/>
    <w:rsid w:val="00507064"/>
    <w:rsid w:val="00513C71"/>
    <w:rsid w:val="0053017A"/>
    <w:rsid w:val="00566762"/>
    <w:rsid w:val="0059160A"/>
    <w:rsid w:val="00595833"/>
    <w:rsid w:val="005A53E9"/>
    <w:rsid w:val="00634DC7"/>
    <w:rsid w:val="006F3B38"/>
    <w:rsid w:val="0074452E"/>
    <w:rsid w:val="00760711"/>
    <w:rsid w:val="007917C9"/>
    <w:rsid w:val="007C38BE"/>
    <w:rsid w:val="00826F47"/>
    <w:rsid w:val="00835990"/>
    <w:rsid w:val="008E3771"/>
    <w:rsid w:val="009004E3"/>
    <w:rsid w:val="00974C02"/>
    <w:rsid w:val="00A70FEA"/>
    <w:rsid w:val="00A92498"/>
    <w:rsid w:val="00AA28CB"/>
    <w:rsid w:val="00AB68D0"/>
    <w:rsid w:val="00AF3AB6"/>
    <w:rsid w:val="00B700D9"/>
    <w:rsid w:val="00B768EC"/>
    <w:rsid w:val="00B91921"/>
    <w:rsid w:val="00BB02AB"/>
    <w:rsid w:val="00C2596F"/>
    <w:rsid w:val="00C36495"/>
    <w:rsid w:val="00C60E5E"/>
    <w:rsid w:val="00CD3798"/>
    <w:rsid w:val="00CE11B6"/>
    <w:rsid w:val="00CE3CF6"/>
    <w:rsid w:val="00D13552"/>
    <w:rsid w:val="00D4104E"/>
    <w:rsid w:val="00D83C9B"/>
    <w:rsid w:val="00D93A10"/>
    <w:rsid w:val="00E53462"/>
    <w:rsid w:val="00E57B19"/>
    <w:rsid w:val="00E83CCE"/>
    <w:rsid w:val="00EA3F8B"/>
    <w:rsid w:val="00EA4662"/>
    <w:rsid w:val="00EB410B"/>
    <w:rsid w:val="00ED48B5"/>
    <w:rsid w:val="00F03AE0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68BC0"/>
  <w15:chartTrackingRefBased/>
  <w15:docId w15:val="{04D67E43-0D8A-4F52-AC01-712E781F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sid w:val="00595833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5958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79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Jonathan Jair Alfaro Sanchez</cp:lastModifiedBy>
  <cp:revision>20</cp:revision>
  <cp:lastPrinted>2002-09-23T15:13:00Z</cp:lastPrinted>
  <dcterms:created xsi:type="dcterms:W3CDTF">2018-02-04T17:32:00Z</dcterms:created>
  <dcterms:modified xsi:type="dcterms:W3CDTF">2018-02-11T18:25:00Z</dcterms:modified>
  <cp:category/>
</cp:coreProperties>
</file>