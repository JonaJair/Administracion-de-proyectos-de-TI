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0A" w:rsidRDefault="003B010A" w:rsidP="003B010A">
      <w:pPr>
        <w:pStyle w:val="Nombre"/>
        <w:jc w:val="center"/>
      </w:pPr>
      <w:r>
        <w:t>TSU en tecnologías de la información</w:t>
      </w:r>
      <w:r w:rsidR="00972D0E">
        <w:t xml:space="preserve"> y comunicación</w:t>
      </w:r>
    </w:p>
    <w:p w:rsidR="003B010A" w:rsidRDefault="003B010A" w:rsidP="003B010A">
      <w:pPr>
        <w:pStyle w:val="Nombre"/>
        <w:jc w:val="center"/>
      </w:pPr>
    </w:p>
    <w:sdt>
      <w:sdtPr>
        <w:alias w:val="Nombre del currículo"/>
        <w:tag w:val="Nombre del currículo"/>
        <w:id w:val="-924265653"/>
        <w:placeholder>
          <w:docPart w:val="8AB4B7C23E054E0C95DC5B3BE4E8347A"/>
        </w:placeholder>
        <w:docPartList>
          <w:docPartGallery w:val="Quick Parts"/>
          <w:docPartCategory w:val=" Nombre del currículo"/>
        </w:docPartList>
      </w:sdtPr>
      <w:sdtEndPr/>
      <w:sdtContent>
        <w:p w:rsidR="0063702C" w:rsidRPr="006966F3" w:rsidRDefault="00C00F23">
          <w:pPr>
            <w:rPr>
              <w:lang w:val="en-US"/>
            </w:rPr>
          </w:pPr>
          <w:r w:rsidRPr="006966F3">
            <w:rPr>
              <w:lang w:val="en-US"/>
            </w:rPr>
            <w:t xml:space="preserve"> </w:t>
          </w:r>
        </w:p>
        <w:p w:rsidR="003B010A" w:rsidRPr="006966F3" w:rsidRDefault="00FB796F" w:rsidP="003B010A">
          <w:pPr>
            <w:pStyle w:val="Nombre"/>
            <w:rPr>
              <w:lang w:val="en-US"/>
            </w:rPr>
          </w:pPr>
          <w:r w:rsidRPr="006966F3">
            <w:rPr>
              <w:lang w:val="en-US"/>
            </w:rPr>
            <w:t>Personal information</w:t>
          </w:r>
        </w:p>
        <w:p w:rsidR="003B010A" w:rsidRPr="006966F3" w:rsidRDefault="00FB796F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proofErr w:type="gramStart"/>
          <w:r w:rsidRPr="006966F3">
            <w:rPr>
              <w:rFonts w:ascii="Arial" w:hAnsi="Arial" w:cs="Arial"/>
              <w:b/>
              <w:lang w:val="en-US"/>
            </w:rPr>
            <w:t>Name</w:t>
          </w:r>
          <w:r w:rsidR="003B010A" w:rsidRPr="006966F3">
            <w:rPr>
              <w:rFonts w:ascii="Arial" w:hAnsi="Arial" w:cs="Arial"/>
              <w:b/>
              <w:lang w:val="en-US"/>
            </w:rPr>
            <w:t>.</w:t>
          </w:r>
          <w:proofErr w:type="gramEnd"/>
          <w:r w:rsidR="003B010A" w:rsidRPr="006966F3">
            <w:rPr>
              <w:rFonts w:ascii="Arial" w:hAnsi="Arial" w:cs="Arial"/>
              <w:lang w:val="en-US"/>
            </w:rPr>
            <w:t xml:space="preserve"> </w:t>
          </w:r>
          <w:r w:rsidR="00DD2D92" w:rsidRPr="006966F3">
            <w:rPr>
              <w:rFonts w:ascii="Arial" w:hAnsi="Arial" w:cs="Arial"/>
              <w:lang w:val="en-US"/>
            </w:rPr>
            <w:t>–</w:t>
          </w:r>
          <w:r w:rsidR="003B010A" w:rsidRPr="006966F3">
            <w:rPr>
              <w:rFonts w:ascii="Arial" w:hAnsi="Arial" w:cs="Arial"/>
              <w:lang w:val="en-US"/>
            </w:rPr>
            <w:t xml:space="preserve"> </w:t>
          </w:r>
          <w:r w:rsidR="00DD2D92" w:rsidRPr="006966F3">
            <w:rPr>
              <w:rFonts w:ascii="Arial" w:hAnsi="Arial" w:cs="Arial"/>
              <w:lang w:val="en-US"/>
            </w:rPr>
            <w:t xml:space="preserve">Mary Carmen </w:t>
          </w:r>
          <w:proofErr w:type="spellStart"/>
          <w:r w:rsidR="00DD2D92" w:rsidRPr="006966F3">
            <w:rPr>
              <w:rFonts w:ascii="Arial" w:hAnsi="Arial" w:cs="Arial"/>
              <w:lang w:val="en-US"/>
            </w:rPr>
            <w:t>Crescencio</w:t>
          </w:r>
          <w:proofErr w:type="spellEnd"/>
          <w:r w:rsidR="00DD2D92" w:rsidRPr="006966F3">
            <w:rPr>
              <w:rFonts w:ascii="Arial" w:hAnsi="Arial" w:cs="Arial"/>
              <w:lang w:val="en-US"/>
            </w:rPr>
            <w:t xml:space="preserve"> Bernal</w:t>
          </w:r>
        </w:p>
        <w:p w:rsidR="003B010A" w:rsidRPr="006966F3" w:rsidRDefault="00FB796F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6966F3">
            <w:rPr>
              <w:rFonts w:ascii="Arial" w:hAnsi="Arial" w:cs="Arial"/>
              <w:b/>
              <w:lang w:val="en-US"/>
            </w:rPr>
            <w:t>Years</w:t>
          </w:r>
          <w:proofErr w:type="gramStart"/>
          <w:r w:rsidR="00DD2D92" w:rsidRPr="006966F3">
            <w:rPr>
              <w:rFonts w:ascii="Arial" w:hAnsi="Arial" w:cs="Arial"/>
              <w:lang w:val="en-US"/>
            </w:rPr>
            <w:t>.-</w:t>
          </w:r>
          <w:proofErr w:type="gramEnd"/>
          <w:r w:rsidR="00DD2D92" w:rsidRPr="006966F3">
            <w:rPr>
              <w:rFonts w:ascii="Arial" w:hAnsi="Arial" w:cs="Arial"/>
              <w:lang w:val="en-US"/>
            </w:rPr>
            <w:t xml:space="preserve"> </w:t>
          </w:r>
          <w:r w:rsidR="003B010A" w:rsidRPr="006966F3">
            <w:rPr>
              <w:rFonts w:ascii="Arial" w:hAnsi="Arial" w:cs="Arial"/>
              <w:lang w:val="en-US"/>
            </w:rPr>
            <w:t>2</w:t>
          </w:r>
          <w:r w:rsidR="00DD2D92" w:rsidRPr="006966F3">
            <w:rPr>
              <w:rFonts w:ascii="Arial" w:hAnsi="Arial" w:cs="Arial"/>
              <w:lang w:val="en-US"/>
            </w:rPr>
            <w:t>2</w:t>
          </w:r>
          <w:r w:rsidR="003B010A" w:rsidRPr="006966F3">
            <w:rPr>
              <w:rFonts w:ascii="Arial" w:hAnsi="Arial" w:cs="Arial"/>
              <w:lang w:val="en-US"/>
            </w:rPr>
            <w:t xml:space="preserve"> </w:t>
          </w:r>
          <w:r w:rsidRPr="006966F3">
            <w:rPr>
              <w:rFonts w:ascii="Arial" w:hAnsi="Arial" w:cs="Arial"/>
              <w:lang w:val="en-US"/>
            </w:rPr>
            <w:t>years</w:t>
          </w:r>
        </w:p>
        <w:p w:rsidR="003B010A" w:rsidRPr="006966F3" w:rsidRDefault="00FB796F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6966F3">
            <w:rPr>
              <w:rFonts w:ascii="Arial" w:hAnsi="Arial" w:cs="Arial"/>
              <w:b/>
              <w:lang w:val="en-US"/>
            </w:rPr>
            <w:t>Date of birth</w:t>
          </w:r>
          <w:r w:rsidR="003B010A" w:rsidRPr="006966F3">
            <w:rPr>
              <w:rFonts w:ascii="Arial" w:hAnsi="Arial" w:cs="Arial"/>
              <w:lang w:val="en-US"/>
            </w:rPr>
            <w:t>. – 0</w:t>
          </w:r>
          <w:r w:rsidR="00DD2D92" w:rsidRPr="006966F3">
            <w:rPr>
              <w:rFonts w:ascii="Arial" w:hAnsi="Arial" w:cs="Arial"/>
              <w:lang w:val="en-US"/>
            </w:rPr>
            <w:t>2</w:t>
          </w:r>
          <w:r w:rsidR="003B010A" w:rsidRPr="006966F3">
            <w:rPr>
              <w:rFonts w:ascii="Arial" w:hAnsi="Arial" w:cs="Arial"/>
              <w:lang w:val="en-US"/>
            </w:rPr>
            <w:t>/</w:t>
          </w:r>
          <w:r w:rsidR="00DD2D92" w:rsidRPr="006966F3">
            <w:rPr>
              <w:rFonts w:ascii="Arial" w:hAnsi="Arial" w:cs="Arial"/>
              <w:lang w:val="en-US"/>
            </w:rPr>
            <w:t>11/1995</w:t>
          </w:r>
        </w:p>
        <w:p w:rsidR="003B010A" w:rsidRPr="006966F3" w:rsidRDefault="00FB796F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6966F3">
            <w:rPr>
              <w:rFonts w:ascii="Arial" w:hAnsi="Arial" w:cs="Arial"/>
              <w:b/>
              <w:lang w:val="en-US"/>
            </w:rPr>
            <w:t>Address</w:t>
          </w:r>
          <w:proofErr w:type="gramStart"/>
          <w:r w:rsidR="00DD2D92" w:rsidRPr="006966F3">
            <w:rPr>
              <w:rFonts w:ascii="Arial" w:hAnsi="Arial" w:cs="Arial"/>
              <w:lang w:val="en-US"/>
            </w:rPr>
            <w:t>.</w:t>
          </w:r>
          <w:r w:rsidR="003B010A" w:rsidRPr="006966F3">
            <w:rPr>
              <w:rFonts w:ascii="Arial" w:hAnsi="Arial" w:cs="Arial"/>
              <w:lang w:val="en-US"/>
            </w:rPr>
            <w:t>-</w:t>
          </w:r>
          <w:proofErr w:type="gramEnd"/>
          <w:r w:rsidR="00DD2D92" w:rsidRPr="006966F3">
            <w:rPr>
              <w:rFonts w:ascii="Arial" w:hAnsi="Arial" w:cs="Arial"/>
              <w:lang w:val="en-US"/>
            </w:rPr>
            <w:t xml:space="preserve"> Niño Artillero#30</w:t>
          </w:r>
          <w:r w:rsidRPr="006966F3">
            <w:rPr>
              <w:rFonts w:ascii="Arial" w:hAnsi="Arial" w:cs="Arial"/>
              <w:lang w:val="en-US"/>
            </w:rPr>
            <w:t xml:space="preserve"> Street,</w:t>
          </w:r>
          <w:r w:rsidR="00DD2D92" w:rsidRPr="006966F3">
            <w:rPr>
              <w:rFonts w:ascii="Arial" w:hAnsi="Arial" w:cs="Arial"/>
              <w:lang w:val="en-US"/>
            </w:rPr>
            <w:t xml:space="preserve"> </w:t>
          </w:r>
          <w:r w:rsidR="003B010A" w:rsidRPr="006966F3">
            <w:rPr>
              <w:rFonts w:ascii="Arial" w:hAnsi="Arial" w:cs="Arial"/>
              <w:lang w:val="en-US"/>
            </w:rPr>
            <w:t xml:space="preserve"> </w:t>
          </w:r>
          <w:r w:rsidRPr="006966F3">
            <w:rPr>
              <w:rFonts w:ascii="Arial" w:hAnsi="Arial" w:cs="Arial"/>
              <w:lang w:val="en-US"/>
            </w:rPr>
            <w:t>C</w:t>
          </w:r>
          <w:r w:rsidR="003B010A" w:rsidRPr="006966F3">
            <w:rPr>
              <w:rFonts w:ascii="Arial" w:hAnsi="Arial" w:cs="Arial"/>
              <w:lang w:val="en-US"/>
            </w:rPr>
            <w:t>entro</w:t>
          </w:r>
          <w:r w:rsidRPr="006966F3">
            <w:rPr>
              <w:rFonts w:ascii="Arial" w:hAnsi="Arial" w:cs="Arial"/>
              <w:lang w:val="en-US"/>
            </w:rPr>
            <w:t>,</w:t>
          </w:r>
          <w:r w:rsidR="003B010A" w:rsidRPr="006966F3">
            <w:rPr>
              <w:rFonts w:ascii="Arial" w:hAnsi="Arial" w:cs="Arial"/>
              <w:lang w:val="en-US"/>
            </w:rPr>
            <w:t xml:space="preserve"> 38600</w:t>
          </w:r>
          <w:r w:rsidRPr="006966F3">
            <w:rPr>
              <w:rFonts w:ascii="Arial" w:hAnsi="Arial" w:cs="Arial"/>
              <w:lang w:val="en-US"/>
            </w:rPr>
            <w:t>,</w:t>
          </w:r>
          <w:r w:rsidR="003B010A" w:rsidRPr="006966F3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3B010A" w:rsidRPr="006966F3">
            <w:rPr>
              <w:rFonts w:ascii="Arial" w:hAnsi="Arial" w:cs="Arial"/>
              <w:lang w:val="en-US"/>
            </w:rPr>
            <w:t>Acámbaro</w:t>
          </w:r>
          <w:proofErr w:type="spellEnd"/>
          <w:r w:rsidRPr="006966F3">
            <w:rPr>
              <w:rFonts w:ascii="Arial" w:hAnsi="Arial" w:cs="Arial"/>
              <w:lang w:val="en-US"/>
            </w:rPr>
            <w:t xml:space="preserve"> GTO</w:t>
          </w:r>
        </w:p>
        <w:p w:rsidR="003B010A" w:rsidRPr="006966F3" w:rsidRDefault="00FB796F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proofErr w:type="gramStart"/>
          <w:r w:rsidRPr="006966F3">
            <w:rPr>
              <w:rFonts w:ascii="Arial" w:hAnsi="Arial" w:cs="Arial"/>
              <w:b/>
              <w:lang w:val="en-US"/>
            </w:rPr>
            <w:t>Phone number</w:t>
          </w:r>
          <w:r w:rsidR="003B010A" w:rsidRPr="006966F3">
            <w:rPr>
              <w:rFonts w:ascii="Arial" w:hAnsi="Arial" w:cs="Arial"/>
              <w:lang w:val="en-US"/>
            </w:rPr>
            <w:t>.</w:t>
          </w:r>
          <w:proofErr w:type="gramEnd"/>
          <w:r w:rsidR="003B010A" w:rsidRPr="006966F3">
            <w:rPr>
              <w:rFonts w:ascii="Arial" w:hAnsi="Arial" w:cs="Arial"/>
              <w:lang w:val="en-US"/>
            </w:rPr>
            <w:t xml:space="preserve"> – 17-</w:t>
          </w:r>
          <w:r w:rsidR="00DD2D92" w:rsidRPr="006966F3">
            <w:rPr>
              <w:rFonts w:ascii="Arial" w:hAnsi="Arial" w:cs="Arial"/>
              <w:lang w:val="en-US"/>
            </w:rPr>
            <w:t>2-91-</w:t>
          </w:r>
          <w:proofErr w:type="gramStart"/>
          <w:r w:rsidR="00DD2D92" w:rsidRPr="006966F3">
            <w:rPr>
              <w:rFonts w:ascii="Arial" w:hAnsi="Arial" w:cs="Arial"/>
              <w:lang w:val="en-US"/>
            </w:rPr>
            <w:t>06</w:t>
          </w:r>
          <w:r w:rsidR="003B010A" w:rsidRPr="006966F3">
            <w:rPr>
              <w:rFonts w:ascii="Arial" w:hAnsi="Arial" w:cs="Arial"/>
              <w:lang w:val="en-US"/>
            </w:rPr>
            <w:t xml:space="preserve"> ,417</w:t>
          </w:r>
          <w:proofErr w:type="gramEnd"/>
          <w:r w:rsidR="003B010A" w:rsidRPr="006966F3">
            <w:rPr>
              <w:rFonts w:ascii="Arial" w:hAnsi="Arial" w:cs="Arial"/>
              <w:lang w:val="en-US"/>
            </w:rPr>
            <w:t>-10</w:t>
          </w:r>
          <w:r w:rsidR="00DD2D92" w:rsidRPr="006966F3">
            <w:rPr>
              <w:rFonts w:ascii="Arial" w:hAnsi="Arial" w:cs="Arial"/>
              <w:lang w:val="en-US"/>
            </w:rPr>
            <w:t>4</w:t>
          </w:r>
          <w:r w:rsidR="003B010A" w:rsidRPr="006966F3">
            <w:rPr>
              <w:rFonts w:ascii="Arial" w:hAnsi="Arial" w:cs="Arial"/>
              <w:lang w:val="en-US"/>
            </w:rPr>
            <w:t>-92-87.</w:t>
          </w:r>
        </w:p>
        <w:p w:rsidR="003B010A" w:rsidRPr="006966F3" w:rsidRDefault="00FB796F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proofErr w:type="gramStart"/>
          <w:r w:rsidRPr="006966F3">
            <w:rPr>
              <w:rFonts w:ascii="Arial" w:hAnsi="Arial" w:cs="Arial"/>
              <w:b/>
              <w:lang w:val="en-US"/>
            </w:rPr>
            <w:t>E-mail</w:t>
          </w:r>
          <w:r w:rsidR="003B010A" w:rsidRPr="006966F3">
            <w:rPr>
              <w:rFonts w:ascii="Arial" w:hAnsi="Arial" w:cs="Arial"/>
              <w:lang w:val="en-US"/>
            </w:rPr>
            <w:t>.</w:t>
          </w:r>
          <w:proofErr w:type="gramEnd"/>
          <w:r w:rsidR="003B010A" w:rsidRPr="006966F3">
            <w:rPr>
              <w:rFonts w:ascii="Arial" w:hAnsi="Arial" w:cs="Arial"/>
              <w:lang w:val="en-US"/>
            </w:rPr>
            <w:t xml:space="preserve"> – </w:t>
          </w:r>
          <w:r w:rsidR="00DD2D92" w:rsidRPr="006966F3">
            <w:rPr>
              <w:rFonts w:ascii="Arial" w:hAnsi="Arial" w:cs="Arial"/>
              <w:lang w:val="en-US"/>
            </w:rPr>
            <w:t>Marylupe58@hotmail.com</w:t>
          </w:r>
        </w:p>
        <w:p w:rsidR="003B010A" w:rsidRDefault="00FB796F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FB796F">
            <w:rPr>
              <w:rFonts w:ascii="Arial" w:hAnsi="Arial" w:cs="Arial"/>
              <w:b/>
            </w:rPr>
            <w:t>Civil Status</w:t>
          </w:r>
          <w:r w:rsidR="00DD2D92">
            <w:rPr>
              <w:rFonts w:ascii="Arial" w:hAnsi="Arial" w:cs="Arial"/>
            </w:rPr>
            <w:t>. – S</w:t>
          </w:r>
          <w:r>
            <w:rPr>
              <w:rFonts w:ascii="Arial" w:hAnsi="Arial" w:cs="Arial"/>
            </w:rPr>
            <w:t>ingle</w:t>
          </w:r>
        </w:p>
        <w:p w:rsidR="003B010A" w:rsidRDefault="00DD2D92" w:rsidP="00E456F9">
          <w:pPr>
            <w:spacing w:line="240" w:lineRule="auto"/>
            <w:jc w:val="both"/>
            <w:rPr>
              <w:rFonts w:ascii="Arial" w:hAnsi="Arial" w:cs="Arial"/>
            </w:rPr>
          </w:pPr>
          <w:proofErr w:type="spellStart"/>
          <w:r w:rsidRPr="00FB796F">
            <w:rPr>
              <w:rFonts w:ascii="Arial" w:hAnsi="Arial" w:cs="Arial"/>
              <w:b/>
            </w:rPr>
            <w:t>N</w:t>
          </w:r>
          <w:r w:rsidR="00FB796F" w:rsidRPr="00FB796F">
            <w:rPr>
              <w:rFonts w:ascii="Arial" w:hAnsi="Arial" w:cs="Arial"/>
              <w:b/>
            </w:rPr>
            <w:t>ationality</w:t>
          </w:r>
          <w:proofErr w:type="spellEnd"/>
          <w:r>
            <w:rPr>
              <w:rFonts w:ascii="Arial" w:hAnsi="Arial" w:cs="Arial"/>
            </w:rPr>
            <w:t xml:space="preserve">. – </w:t>
          </w:r>
          <w:proofErr w:type="spellStart"/>
          <w:r>
            <w:rPr>
              <w:rFonts w:ascii="Arial" w:hAnsi="Arial" w:cs="Arial"/>
            </w:rPr>
            <w:t>M</w:t>
          </w:r>
          <w:r w:rsidR="003B010A">
            <w:rPr>
              <w:rFonts w:ascii="Arial" w:hAnsi="Arial" w:cs="Arial"/>
            </w:rPr>
            <w:t>exican</w:t>
          </w:r>
          <w:proofErr w:type="spellEnd"/>
        </w:p>
        <w:p w:rsidR="0063702C" w:rsidRPr="003B010A" w:rsidRDefault="00E76B2E" w:rsidP="00E456F9">
          <w:pPr>
            <w:spacing w:line="240" w:lineRule="auto"/>
            <w:jc w:val="both"/>
            <w:rPr>
              <w:rFonts w:ascii="Arial" w:hAnsi="Arial" w:cs="Arial"/>
            </w:rPr>
          </w:pPr>
        </w:p>
      </w:sdtContent>
    </w:sdt>
    <w:p w:rsidR="0063702C" w:rsidRPr="006966F3" w:rsidRDefault="00C00F23">
      <w:pPr>
        <w:pStyle w:val="Encabezadodeseccin"/>
        <w:rPr>
          <w:lang w:val="en-US"/>
        </w:rPr>
      </w:pPr>
      <w:proofErr w:type="spellStart"/>
      <w:r w:rsidRPr="006966F3">
        <w:rPr>
          <w:lang w:val="en-US"/>
        </w:rPr>
        <w:t>Objeti</w:t>
      </w:r>
      <w:r w:rsidR="00FB796F" w:rsidRPr="006966F3">
        <w:rPr>
          <w:lang w:val="en-US"/>
        </w:rPr>
        <w:t>ves</w:t>
      </w:r>
      <w:proofErr w:type="spellEnd"/>
    </w:p>
    <w:p w:rsidR="000270FB" w:rsidRPr="006966F3" w:rsidRDefault="00FB796F" w:rsidP="003B010A">
      <w:pPr>
        <w:jc w:val="both"/>
        <w:rPr>
          <w:rFonts w:ascii="Arial" w:hAnsi="Arial" w:cs="Arial"/>
          <w:u w:val="single"/>
          <w:lang w:val="en-US"/>
        </w:rPr>
      </w:pPr>
      <w:r w:rsidRPr="006966F3">
        <w:rPr>
          <w:rFonts w:ascii="Arial" w:hAnsi="Arial" w:cs="Arial"/>
          <w:lang w:val="en-US"/>
        </w:rPr>
        <w:t>Acquire new personal and professional skills</w:t>
      </w:r>
      <w:r w:rsidR="000270FB" w:rsidRPr="006966F3">
        <w:rPr>
          <w:rFonts w:ascii="Arial" w:hAnsi="Arial" w:cs="Arial"/>
          <w:lang w:val="en-US"/>
        </w:rPr>
        <w:t xml:space="preserve"> </w:t>
      </w:r>
      <w:r w:rsidRPr="006966F3">
        <w:rPr>
          <w:rFonts w:ascii="Arial" w:hAnsi="Arial" w:cs="Arial"/>
          <w:lang w:val="en-US"/>
        </w:rPr>
        <w:t>to develop in a more effective way my work performance whatever the position I have to perform.</w:t>
      </w:r>
    </w:p>
    <w:p w:rsidR="0063702C" w:rsidRDefault="00C00F23">
      <w:pPr>
        <w:pStyle w:val="Encabezadodeseccin"/>
      </w:pPr>
      <w:proofErr w:type="spellStart"/>
      <w:r>
        <w:rPr>
          <w:lang w:val="es-ES"/>
        </w:rPr>
        <w:t>Educa</w:t>
      </w:r>
      <w:r w:rsidR="00FB796F">
        <w:rPr>
          <w:lang w:val="es-ES"/>
        </w:rPr>
        <w:t>tion</w:t>
      </w:r>
      <w:proofErr w:type="spellEnd"/>
    </w:p>
    <w:p w:rsidR="0063702C" w:rsidRDefault="00FB796F">
      <w:pPr>
        <w:pStyle w:val="Subseccin"/>
      </w:pPr>
      <w:r>
        <w:t>Unidad Académica del sureste del estado</w:t>
      </w:r>
      <w:r w:rsidR="006076DC">
        <w:t>, plantel Acámbaro.</w:t>
      </w:r>
    </w:p>
    <w:p w:rsidR="00E456F9" w:rsidRDefault="006076DC" w:rsidP="006076DC">
      <w:pPr>
        <w:pStyle w:val="Fechadesubseccin"/>
        <w:spacing w:after="0"/>
      </w:pPr>
      <w:r>
        <w:rPr>
          <w:b/>
          <w:bCs/>
          <w:i/>
          <w:iCs/>
        </w:rPr>
        <w:t>Julio 201</w:t>
      </w:r>
      <w:r w:rsidR="00FB796F">
        <w:rPr>
          <w:b/>
          <w:bCs/>
          <w:i/>
          <w:iCs/>
        </w:rPr>
        <w:t>4</w:t>
      </w:r>
      <w:r>
        <w:rPr>
          <w:b/>
          <w:bCs/>
          <w:i/>
          <w:iCs/>
        </w:rPr>
        <w:t>-201</w:t>
      </w:r>
      <w:r w:rsidR="00FB796F">
        <w:rPr>
          <w:b/>
          <w:bCs/>
          <w:i/>
          <w:iCs/>
        </w:rPr>
        <w:t>6</w:t>
      </w:r>
      <w:r w:rsidR="00C00F23">
        <w:rPr>
          <w:color w:val="A9A57C" w:themeColor="accent1"/>
          <w:lang w:val="es-ES"/>
        </w:rPr>
        <w:t>|</w:t>
      </w:r>
      <w:r w:rsidR="00C00F23">
        <w:rPr>
          <w:lang w:val="es-ES"/>
        </w:rPr>
        <w:t xml:space="preserve"> </w:t>
      </w:r>
      <w:r w:rsidR="00FB796F">
        <w:t>Técnico superior universitario</w:t>
      </w:r>
      <w:r w:rsidR="003B010A">
        <w:t xml:space="preserve">, </w:t>
      </w:r>
      <w:r w:rsidR="00FB796F">
        <w:t>Tecnologias de la información y comunicación.</w:t>
      </w:r>
    </w:p>
    <w:p w:rsidR="00E456F9" w:rsidRPr="006966F3" w:rsidRDefault="00FB796F" w:rsidP="00E456F9">
      <w:pPr>
        <w:pStyle w:val="Encabezadodeseccin"/>
        <w:rPr>
          <w:lang w:val="en-US"/>
        </w:rPr>
      </w:pPr>
      <w:r w:rsidRPr="006966F3">
        <w:rPr>
          <w:lang w:val="en-US"/>
        </w:rPr>
        <w:t>Complementary education</w:t>
      </w:r>
    </w:p>
    <w:p w:rsidR="00E456F9" w:rsidRPr="006966F3" w:rsidRDefault="00FB796F" w:rsidP="00E456F9">
      <w:pPr>
        <w:jc w:val="both"/>
        <w:rPr>
          <w:rFonts w:ascii="Arial" w:hAnsi="Arial" w:cs="Arial"/>
          <w:lang w:val="en-US"/>
        </w:rPr>
      </w:pPr>
      <w:r w:rsidRPr="006966F3">
        <w:rPr>
          <w:rFonts w:ascii="Arial" w:hAnsi="Arial" w:cs="Arial"/>
          <w:lang w:val="en-US"/>
        </w:rPr>
        <w:t>Certificate of</w:t>
      </w:r>
      <w:r w:rsidR="00E456F9" w:rsidRPr="006966F3">
        <w:rPr>
          <w:rFonts w:ascii="Arial" w:hAnsi="Arial" w:cs="Arial"/>
          <w:lang w:val="en-US"/>
        </w:rPr>
        <w:t xml:space="preserve"> Microsoft 2012</w:t>
      </w:r>
    </w:p>
    <w:p w:rsidR="0063702C" w:rsidRDefault="00C00F23">
      <w:pPr>
        <w:pStyle w:val="Encabezadodeseccin"/>
      </w:pPr>
      <w:proofErr w:type="spellStart"/>
      <w:r>
        <w:rPr>
          <w:lang w:val="es-ES"/>
        </w:rPr>
        <w:t>Exper</w:t>
      </w:r>
      <w:r w:rsidR="00FB796F">
        <w:rPr>
          <w:lang w:val="es-ES"/>
        </w:rPr>
        <w:t>ience</w:t>
      </w:r>
      <w:proofErr w:type="spellEnd"/>
    </w:p>
    <w:p w:rsidR="0063702C" w:rsidRDefault="00FB796F">
      <w:pPr>
        <w:spacing w:after="0"/>
        <w:rPr>
          <w:i/>
          <w:iCs/>
        </w:rPr>
      </w:pPr>
      <w:proofErr w:type="spellStart"/>
      <w:r>
        <w:t>Employee</w:t>
      </w:r>
      <w:proofErr w:type="spellEnd"/>
      <w:r>
        <w:t xml:space="preserve"> </w:t>
      </w:r>
      <w:r w:rsidRPr="00FB796F">
        <w:rPr>
          <w:rStyle w:val="nfasisintenso"/>
          <w:b w:val="0"/>
          <w:i w:val="0"/>
          <w:lang w:val="es-ES"/>
        </w:rPr>
        <w:t>2014</w:t>
      </w:r>
      <w:r w:rsidR="00C00F23" w:rsidRPr="00FB796F">
        <w:rPr>
          <w:b/>
          <w:i/>
          <w:lang w:val="es-ES"/>
        </w:rPr>
        <w:t xml:space="preserve"> </w:t>
      </w:r>
      <w:r w:rsidR="00C00F23">
        <w:rPr>
          <w:lang w:val="es-ES"/>
        </w:rPr>
        <w:t xml:space="preserve">– </w:t>
      </w:r>
      <w:r w:rsidR="006076DC">
        <w:t>201</w:t>
      </w:r>
      <w:r w:rsidR="00E901E7">
        <w:t>7</w:t>
      </w:r>
    </w:p>
    <w:p w:rsidR="0063702C" w:rsidRDefault="00DD2D92">
      <w:pPr>
        <w:rPr>
          <w:color w:val="675E47" w:themeColor="text2"/>
        </w:rPr>
      </w:pPr>
      <w:r>
        <w:rPr>
          <w:color w:val="675E47" w:themeColor="text2"/>
        </w:rPr>
        <w:t>Pastelería D’ Lila</w:t>
      </w:r>
      <w:r>
        <w:rPr>
          <w:color w:val="675E47" w:themeColor="text2"/>
          <w:lang w:val="es-ES"/>
        </w:rPr>
        <w:t xml:space="preserve"> | Manuel Doblado </w:t>
      </w:r>
      <w:r>
        <w:rPr>
          <w:color w:val="675E47" w:themeColor="text2"/>
        </w:rPr>
        <w:t>#4</w:t>
      </w:r>
      <w:r w:rsidR="006076DC">
        <w:rPr>
          <w:color w:val="675E47" w:themeColor="text2"/>
        </w:rPr>
        <w:t>1</w:t>
      </w:r>
      <w:r>
        <w:rPr>
          <w:color w:val="675E47" w:themeColor="text2"/>
        </w:rPr>
        <w:t>8</w:t>
      </w:r>
      <w:r w:rsidR="00FB796F">
        <w:rPr>
          <w:color w:val="675E47" w:themeColor="text2"/>
        </w:rPr>
        <w:t xml:space="preserve"> Street</w:t>
      </w:r>
    </w:p>
    <w:p w:rsidR="00DD2D92" w:rsidRPr="006966F3" w:rsidRDefault="00FB796F" w:rsidP="00BC13F8">
      <w:pPr>
        <w:jc w:val="both"/>
        <w:rPr>
          <w:rFonts w:ascii="Arial" w:hAnsi="Arial" w:cs="Arial"/>
          <w:lang w:val="en-US"/>
        </w:rPr>
      </w:pPr>
      <w:proofErr w:type="gramStart"/>
      <w:r w:rsidRPr="006966F3">
        <w:rPr>
          <w:rFonts w:ascii="Arial" w:hAnsi="Arial" w:cs="Arial"/>
          <w:lang w:val="en-US"/>
        </w:rPr>
        <w:t>Accountant</w:t>
      </w:r>
      <w:r w:rsidR="00DD2D92" w:rsidRPr="006966F3">
        <w:rPr>
          <w:rFonts w:ascii="Arial" w:hAnsi="Arial" w:cs="Arial"/>
          <w:lang w:val="en-US"/>
        </w:rPr>
        <w:t xml:space="preserve">, </w:t>
      </w:r>
      <w:r w:rsidRPr="006966F3">
        <w:rPr>
          <w:rFonts w:ascii="Arial" w:hAnsi="Arial" w:cs="Arial"/>
          <w:lang w:val="en-US"/>
        </w:rPr>
        <w:t>sales and dealings with the client</w:t>
      </w:r>
      <w:r w:rsidR="00DD2D92" w:rsidRPr="006966F3">
        <w:rPr>
          <w:rFonts w:ascii="Arial" w:hAnsi="Arial" w:cs="Arial"/>
          <w:lang w:val="en-US"/>
        </w:rPr>
        <w:t>.</w:t>
      </w:r>
      <w:proofErr w:type="gramEnd"/>
    </w:p>
    <w:p w:rsidR="001F7D33" w:rsidRDefault="00FB796F" w:rsidP="001F7D33">
      <w:pPr>
        <w:spacing w:after="0"/>
        <w:rPr>
          <w:i/>
          <w:iCs/>
        </w:rPr>
      </w:pPr>
      <w:proofErr w:type="spellStart"/>
      <w:r>
        <w:t>Teacher</w:t>
      </w:r>
      <w:proofErr w:type="spellEnd"/>
      <w:r w:rsidR="001F7D33">
        <w:t xml:space="preserve"> </w:t>
      </w:r>
      <w:r w:rsidR="001F7D33">
        <w:rPr>
          <w:rStyle w:val="nfasisintenso"/>
          <w:lang w:val="es-ES"/>
        </w:rPr>
        <w:t xml:space="preserve"> </w:t>
      </w:r>
      <w:r w:rsidR="001F7D33" w:rsidRPr="00FB796F">
        <w:rPr>
          <w:bCs/>
          <w:i/>
          <w:iCs/>
          <w:color w:val="000000"/>
        </w:rPr>
        <w:t>2017</w:t>
      </w:r>
      <w:r w:rsidR="001F7D33">
        <w:rPr>
          <w:lang w:val="es-ES"/>
        </w:rPr>
        <w:t xml:space="preserve"> – </w:t>
      </w:r>
      <w:r w:rsidR="001F7D33">
        <w:t>2017</w:t>
      </w:r>
    </w:p>
    <w:p w:rsidR="001F7D33" w:rsidRPr="001F7D33" w:rsidRDefault="001F7D33" w:rsidP="001F7D33">
      <w:pPr>
        <w:rPr>
          <w:color w:val="675E47" w:themeColor="text2"/>
        </w:rPr>
      </w:pPr>
      <w:r>
        <w:rPr>
          <w:color w:val="675E47" w:themeColor="text2"/>
        </w:rPr>
        <w:t>Colegio Montañez</w:t>
      </w:r>
      <w:r>
        <w:rPr>
          <w:color w:val="675E47" w:themeColor="text2"/>
          <w:lang w:val="es-ES"/>
        </w:rPr>
        <w:t xml:space="preserve"> | </w:t>
      </w:r>
      <w:r w:rsidRPr="001F7D33">
        <w:rPr>
          <w:color w:val="675E47" w:themeColor="text2"/>
        </w:rPr>
        <w:t>Acámbaro - Salvatierra 1, Rancho Grande, 38620 Acámbaro, Gto.</w:t>
      </w:r>
    </w:p>
    <w:p w:rsidR="001F7D33" w:rsidRPr="006966F3" w:rsidRDefault="00E901E7" w:rsidP="001F7D33">
      <w:pPr>
        <w:rPr>
          <w:rStyle w:val="xbe"/>
          <w:lang w:val="en-US"/>
        </w:rPr>
      </w:pPr>
      <w:r w:rsidRPr="006966F3">
        <w:rPr>
          <w:rStyle w:val="xbe"/>
          <w:lang w:val="en-US"/>
        </w:rPr>
        <w:t>Substitute computer teacher</w:t>
      </w:r>
      <w:r w:rsidR="001F7D33" w:rsidRPr="006966F3">
        <w:rPr>
          <w:rStyle w:val="xbe"/>
          <w:lang w:val="en-US"/>
        </w:rPr>
        <w:t xml:space="preserve">, </w:t>
      </w:r>
      <w:r w:rsidRPr="006966F3">
        <w:rPr>
          <w:rStyle w:val="xbe"/>
          <w:lang w:val="en-US"/>
        </w:rPr>
        <w:t xml:space="preserve">activity </w:t>
      </w:r>
      <w:proofErr w:type="spellStart"/>
      <w:r w:rsidRPr="006966F3">
        <w:rPr>
          <w:rStyle w:val="xbe"/>
          <w:lang w:val="en-US"/>
        </w:rPr>
        <w:t>plannig</w:t>
      </w:r>
      <w:proofErr w:type="spellEnd"/>
      <w:r w:rsidR="001F7D33" w:rsidRPr="006966F3">
        <w:rPr>
          <w:rStyle w:val="xbe"/>
          <w:lang w:val="en-US"/>
        </w:rPr>
        <w:t xml:space="preserve">, </w:t>
      </w:r>
      <w:r w:rsidRPr="006966F3">
        <w:rPr>
          <w:rStyle w:val="xbe"/>
          <w:lang w:val="en-US"/>
        </w:rPr>
        <w:t>tasks and learning methods</w:t>
      </w:r>
      <w:r w:rsidR="001F7D33" w:rsidRPr="006966F3">
        <w:rPr>
          <w:rStyle w:val="xbe"/>
          <w:lang w:val="en-US"/>
        </w:rPr>
        <w:t>.</w:t>
      </w:r>
    </w:p>
    <w:p w:rsidR="001F7D33" w:rsidRPr="006966F3" w:rsidRDefault="001F7D33" w:rsidP="001F7D33">
      <w:pPr>
        <w:spacing w:after="0"/>
        <w:rPr>
          <w:lang w:val="en-US"/>
        </w:rPr>
      </w:pPr>
    </w:p>
    <w:p w:rsidR="001F7D33" w:rsidRPr="006966F3" w:rsidRDefault="001F7D33" w:rsidP="001F7D33">
      <w:pPr>
        <w:spacing w:after="0"/>
        <w:rPr>
          <w:lang w:val="en-US"/>
        </w:rPr>
      </w:pPr>
    </w:p>
    <w:p w:rsidR="005E58E3" w:rsidRPr="006966F3" w:rsidRDefault="005E58E3" w:rsidP="001F7D33">
      <w:pPr>
        <w:spacing w:after="0"/>
        <w:rPr>
          <w:lang w:val="en-US"/>
        </w:rPr>
      </w:pPr>
    </w:p>
    <w:p w:rsidR="001F7D33" w:rsidRPr="006966F3" w:rsidRDefault="001F7D33" w:rsidP="001F7D33">
      <w:pPr>
        <w:spacing w:after="0"/>
        <w:rPr>
          <w:i/>
          <w:iCs/>
          <w:lang w:val="en-US"/>
        </w:rPr>
      </w:pPr>
      <w:proofErr w:type="gramStart"/>
      <w:r w:rsidRPr="006966F3">
        <w:rPr>
          <w:lang w:val="en-US"/>
        </w:rPr>
        <w:t>Empl</w:t>
      </w:r>
      <w:r w:rsidR="00E901E7" w:rsidRPr="006966F3">
        <w:rPr>
          <w:lang w:val="en-US"/>
        </w:rPr>
        <w:t>oyee</w:t>
      </w:r>
      <w:r w:rsidRPr="006966F3">
        <w:rPr>
          <w:lang w:val="en-US"/>
        </w:rPr>
        <w:t xml:space="preserve"> </w:t>
      </w:r>
      <w:r w:rsidRPr="006966F3">
        <w:rPr>
          <w:rStyle w:val="nfasisintenso"/>
          <w:lang w:val="en-US"/>
        </w:rPr>
        <w:t xml:space="preserve"> </w:t>
      </w:r>
      <w:r w:rsidRPr="006966F3">
        <w:rPr>
          <w:bCs/>
          <w:i/>
          <w:iCs/>
          <w:color w:val="000000"/>
          <w:lang w:val="en-US"/>
        </w:rPr>
        <w:t>2017</w:t>
      </w:r>
      <w:proofErr w:type="gramEnd"/>
      <w:r w:rsidRPr="006966F3">
        <w:rPr>
          <w:lang w:val="en-US"/>
        </w:rPr>
        <w:t xml:space="preserve"> – 2017</w:t>
      </w:r>
    </w:p>
    <w:p w:rsidR="00E456F9" w:rsidRPr="006966F3" w:rsidRDefault="001F7D33">
      <w:pPr>
        <w:rPr>
          <w:color w:val="675E47" w:themeColor="text2"/>
          <w:lang w:val="en-US"/>
        </w:rPr>
      </w:pPr>
      <w:proofErr w:type="gramStart"/>
      <w:r w:rsidRPr="006966F3">
        <w:rPr>
          <w:color w:val="675E47" w:themeColor="text2"/>
          <w:lang w:val="en-US"/>
        </w:rPr>
        <w:lastRenderedPageBreak/>
        <w:t xml:space="preserve">Cherry boutique | Av. M. Hidalgo 199, Zona Centro, 38600 </w:t>
      </w:r>
      <w:proofErr w:type="spellStart"/>
      <w:r w:rsidRPr="006966F3">
        <w:rPr>
          <w:color w:val="675E47" w:themeColor="text2"/>
          <w:lang w:val="en-US"/>
        </w:rPr>
        <w:t>Acámbaro</w:t>
      </w:r>
      <w:proofErr w:type="spellEnd"/>
      <w:r w:rsidRPr="006966F3">
        <w:rPr>
          <w:color w:val="675E47" w:themeColor="text2"/>
          <w:lang w:val="en-US"/>
        </w:rPr>
        <w:t xml:space="preserve">, </w:t>
      </w:r>
      <w:proofErr w:type="spellStart"/>
      <w:r w:rsidRPr="006966F3">
        <w:rPr>
          <w:color w:val="675E47" w:themeColor="text2"/>
          <w:lang w:val="en-US"/>
        </w:rPr>
        <w:t>Gto</w:t>
      </w:r>
      <w:proofErr w:type="spellEnd"/>
      <w:r w:rsidRPr="006966F3">
        <w:rPr>
          <w:color w:val="675E47" w:themeColor="text2"/>
          <w:lang w:val="en-US"/>
        </w:rPr>
        <w:t>.</w:t>
      </w:r>
      <w:proofErr w:type="gramEnd"/>
    </w:p>
    <w:p w:rsidR="00E456F9" w:rsidRPr="006966F3" w:rsidRDefault="00E901E7">
      <w:pPr>
        <w:rPr>
          <w:lang w:val="en-US"/>
        </w:rPr>
      </w:pPr>
      <w:proofErr w:type="gramStart"/>
      <w:r w:rsidRPr="006966F3">
        <w:rPr>
          <w:lang w:val="en-US"/>
        </w:rPr>
        <w:t>Clothing for sale</w:t>
      </w:r>
      <w:r w:rsidR="00B45424" w:rsidRPr="006966F3">
        <w:rPr>
          <w:lang w:val="en-US"/>
        </w:rPr>
        <w:t xml:space="preserve">, </w:t>
      </w:r>
      <w:r w:rsidRPr="006966F3">
        <w:rPr>
          <w:lang w:val="en-US"/>
        </w:rPr>
        <w:t>customer care</w:t>
      </w:r>
      <w:r w:rsidR="00B45424" w:rsidRPr="006966F3">
        <w:rPr>
          <w:lang w:val="en-US"/>
        </w:rPr>
        <w:t xml:space="preserve">, </w:t>
      </w:r>
      <w:proofErr w:type="spellStart"/>
      <w:r w:rsidRPr="006966F3">
        <w:rPr>
          <w:lang w:val="en-US"/>
        </w:rPr>
        <w:t>responsable</w:t>
      </w:r>
      <w:proofErr w:type="spellEnd"/>
      <w:r w:rsidRPr="006966F3">
        <w:rPr>
          <w:lang w:val="en-US"/>
        </w:rPr>
        <w:t xml:space="preserve"> for cash</w:t>
      </w:r>
      <w:r w:rsidR="00B45424" w:rsidRPr="006966F3">
        <w:rPr>
          <w:lang w:val="en-US"/>
        </w:rPr>
        <w:t xml:space="preserve"> </w:t>
      </w:r>
      <w:r w:rsidRPr="006966F3">
        <w:rPr>
          <w:lang w:val="en-US"/>
        </w:rPr>
        <w:t>and website management</w:t>
      </w:r>
      <w:r w:rsidR="00B45424" w:rsidRPr="006966F3">
        <w:rPr>
          <w:lang w:val="en-US"/>
        </w:rPr>
        <w:t>.</w:t>
      </w:r>
      <w:proofErr w:type="gramEnd"/>
    </w:p>
    <w:p w:rsidR="0063702C" w:rsidRPr="006966F3" w:rsidRDefault="00E901E7">
      <w:pPr>
        <w:pStyle w:val="Encabezadodeseccin"/>
        <w:rPr>
          <w:lang w:val="en-US"/>
        </w:rPr>
      </w:pPr>
      <w:r w:rsidRPr="006966F3">
        <w:rPr>
          <w:lang w:val="en-US"/>
        </w:rPr>
        <w:t xml:space="preserve">Skills and </w:t>
      </w:r>
      <w:proofErr w:type="spellStart"/>
      <w:r w:rsidRPr="006966F3">
        <w:rPr>
          <w:lang w:val="en-US"/>
        </w:rPr>
        <w:t>knoledge</w:t>
      </w:r>
      <w:proofErr w:type="spellEnd"/>
    </w:p>
    <w:p w:rsidR="005E58E3" w:rsidRPr="006966F3" w:rsidRDefault="00E901E7" w:rsidP="005E58E3">
      <w:pPr>
        <w:rPr>
          <w:rFonts w:ascii="Arial" w:hAnsi="Arial"/>
          <w:lang w:val="en-US"/>
        </w:rPr>
      </w:pPr>
      <w:r w:rsidRPr="006966F3">
        <w:rPr>
          <w:rFonts w:ascii="Arial" w:hAnsi="Arial"/>
          <w:lang w:val="en-US"/>
        </w:rPr>
        <w:t>Spanish</w:t>
      </w:r>
      <w:r w:rsidR="005E58E3" w:rsidRPr="006966F3">
        <w:rPr>
          <w:rFonts w:ascii="Arial" w:hAnsi="Arial"/>
          <w:lang w:val="en-US"/>
        </w:rPr>
        <w:t>: N</w:t>
      </w:r>
      <w:r w:rsidRPr="006966F3">
        <w:rPr>
          <w:rFonts w:ascii="Arial" w:hAnsi="Arial"/>
          <w:lang w:val="en-US"/>
        </w:rPr>
        <w:t>ative</w:t>
      </w:r>
      <w:r w:rsidR="005E58E3" w:rsidRPr="006966F3">
        <w:rPr>
          <w:rFonts w:ascii="Arial" w:hAnsi="Arial"/>
          <w:lang w:val="en-US"/>
        </w:rPr>
        <w:t xml:space="preserve">, </w:t>
      </w:r>
      <w:r w:rsidRPr="006966F3">
        <w:rPr>
          <w:rFonts w:ascii="Arial" w:hAnsi="Arial"/>
          <w:lang w:val="en-US"/>
        </w:rPr>
        <w:t>English</w:t>
      </w:r>
      <w:r w:rsidR="005E58E3" w:rsidRPr="006966F3">
        <w:rPr>
          <w:rFonts w:ascii="Arial" w:hAnsi="Arial"/>
          <w:lang w:val="en-US"/>
        </w:rPr>
        <w:t>: B</w:t>
      </w:r>
      <w:r w:rsidRPr="006966F3">
        <w:rPr>
          <w:rFonts w:ascii="Arial" w:hAnsi="Arial"/>
          <w:lang w:val="en-US"/>
        </w:rPr>
        <w:t>asic</w:t>
      </w:r>
    </w:p>
    <w:p w:rsidR="005E58E3" w:rsidRPr="006966F3" w:rsidRDefault="000270FB" w:rsidP="000270FB">
      <w:pPr>
        <w:rPr>
          <w:rFonts w:ascii="Arial" w:hAnsi="Arial"/>
          <w:lang w:val="en-US"/>
        </w:rPr>
      </w:pPr>
      <w:r w:rsidRPr="006966F3">
        <w:rPr>
          <w:rFonts w:ascii="Arial" w:hAnsi="Arial"/>
          <w:lang w:val="en-US"/>
        </w:rPr>
        <w:t>-Crea</w:t>
      </w:r>
      <w:r w:rsidR="00E901E7" w:rsidRPr="006966F3">
        <w:rPr>
          <w:rFonts w:ascii="Arial" w:hAnsi="Arial"/>
          <w:lang w:val="en-US"/>
        </w:rPr>
        <w:t>tion of advertising and commerce web pages</w:t>
      </w:r>
      <w:r w:rsidR="005E58E3" w:rsidRPr="006966F3">
        <w:rPr>
          <w:rFonts w:ascii="Arial" w:hAnsi="Arial"/>
          <w:lang w:val="en-US"/>
        </w:rPr>
        <w:t>.</w:t>
      </w:r>
    </w:p>
    <w:p w:rsidR="000270FB" w:rsidRPr="006966F3" w:rsidRDefault="000270FB" w:rsidP="000270FB">
      <w:pPr>
        <w:rPr>
          <w:rFonts w:ascii="Arial" w:hAnsi="Arial"/>
          <w:lang w:val="en-US"/>
        </w:rPr>
      </w:pPr>
      <w:r w:rsidRPr="006966F3">
        <w:rPr>
          <w:rFonts w:ascii="Arial" w:hAnsi="Arial"/>
          <w:lang w:val="en-US"/>
        </w:rPr>
        <w:t xml:space="preserve">- </w:t>
      </w:r>
      <w:r w:rsidR="00E901E7" w:rsidRPr="006966F3">
        <w:rPr>
          <w:rFonts w:ascii="Arial" w:hAnsi="Arial"/>
          <w:lang w:val="en-US"/>
        </w:rPr>
        <w:t>Ease of speech</w:t>
      </w:r>
      <w:r w:rsidRPr="006966F3">
        <w:rPr>
          <w:rFonts w:ascii="Arial" w:hAnsi="Arial"/>
          <w:lang w:val="en-US"/>
        </w:rPr>
        <w:t>.</w:t>
      </w:r>
    </w:p>
    <w:p w:rsidR="000270FB" w:rsidRPr="006966F3" w:rsidRDefault="000270FB" w:rsidP="000270FB">
      <w:pPr>
        <w:rPr>
          <w:rFonts w:ascii="Arial" w:hAnsi="Arial"/>
          <w:lang w:val="en-US"/>
        </w:rPr>
      </w:pPr>
      <w:r w:rsidRPr="006966F3">
        <w:rPr>
          <w:rFonts w:ascii="Arial" w:hAnsi="Arial"/>
          <w:lang w:val="en-US"/>
        </w:rPr>
        <w:t xml:space="preserve"> -</w:t>
      </w:r>
      <w:r w:rsidR="00E901E7" w:rsidRPr="006966F3">
        <w:rPr>
          <w:rFonts w:ascii="Arial" w:hAnsi="Arial"/>
          <w:lang w:val="en-US"/>
        </w:rPr>
        <w:t>I work under pressure</w:t>
      </w:r>
      <w:r w:rsidRPr="006966F3">
        <w:rPr>
          <w:rFonts w:ascii="Arial" w:hAnsi="Arial"/>
          <w:lang w:val="en-US"/>
        </w:rPr>
        <w:t>.</w:t>
      </w:r>
    </w:p>
    <w:p w:rsidR="000270FB" w:rsidRPr="006966F3" w:rsidRDefault="000270FB" w:rsidP="000270FB">
      <w:pPr>
        <w:rPr>
          <w:rFonts w:ascii="Arial" w:hAnsi="Arial"/>
          <w:color w:val="000000"/>
          <w:lang w:val="en-US"/>
        </w:rPr>
      </w:pPr>
      <w:r w:rsidRPr="006966F3">
        <w:rPr>
          <w:rFonts w:ascii="Arial" w:hAnsi="Arial"/>
          <w:lang w:val="en-US"/>
        </w:rPr>
        <w:t>-</w:t>
      </w:r>
      <w:r w:rsidR="00E901E7" w:rsidRPr="006966F3">
        <w:rPr>
          <w:rFonts w:ascii="Arial" w:hAnsi="Arial"/>
          <w:lang w:val="en-US"/>
        </w:rPr>
        <w:t>Responsible and organized</w:t>
      </w:r>
      <w:r w:rsidRPr="006966F3">
        <w:rPr>
          <w:rFonts w:ascii="Arial" w:hAnsi="Arial"/>
          <w:color w:val="000000"/>
          <w:lang w:val="en-US"/>
        </w:rPr>
        <w:t>.</w:t>
      </w:r>
    </w:p>
    <w:p w:rsidR="005E58E3" w:rsidRPr="006966F3" w:rsidRDefault="000270FB" w:rsidP="000270FB">
      <w:pPr>
        <w:rPr>
          <w:rFonts w:ascii="Arial" w:hAnsi="Arial"/>
          <w:color w:val="000000"/>
          <w:lang w:val="en-US"/>
        </w:rPr>
      </w:pPr>
      <w:r w:rsidRPr="006966F3">
        <w:rPr>
          <w:rFonts w:ascii="Arial" w:hAnsi="Arial"/>
          <w:color w:val="000000"/>
          <w:lang w:val="en-US"/>
        </w:rPr>
        <w:t>-</w:t>
      </w:r>
      <w:r w:rsidR="00E901E7" w:rsidRPr="006966F3">
        <w:rPr>
          <w:rFonts w:ascii="Arial" w:hAnsi="Arial"/>
          <w:color w:val="000000"/>
          <w:lang w:val="en-US"/>
        </w:rPr>
        <w:t>Realization of 3D animations.</w:t>
      </w:r>
    </w:p>
    <w:p w:rsidR="000270FB" w:rsidRPr="006966F3" w:rsidRDefault="000270FB" w:rsidP="002353FB">
      <w:pPr>
        <w:jc w:val="both"/>
        <w:rPr>
          <w:rFonts w:ascii="Arial" w:hAnsi="Arial" w:cs="Arial"/>
          <w:lang w:val="en-US"/>
        </w:rPr>
      </w:pPr>
    </w:p>
    <w:p w:rsidR="00BC13F8" w:rsidRPr="006966F3" w:rsidRDefault="00E901E7" w:rsidP="00BC13F8">
      <w:pPr>
        <w:pStyle w:val="Encabezadodeseccin"/>
        <w:rPr>
          <w:lang w:val="en-US"/>
        </w:rPr>
      </w:pPr>
      <w:r w:rsidRPr="006966F3">
        <w:rPr>
          <w:lang w:val="en-US"/>
        </w:rPr>
        <w:t>Personal references</w:t>
      </w:r>
    </w:p>
    <w:p w:rsidR="00BC13F8" w:rsidRPr="006966F3" w:rsidRDefault="00BC13F8" w:rsidP="00BC13F8">
      <w:pPr>
        <w:rPr>
          <w:lang w:val="en-US"/>
        </w:rPr>
      </w:pP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Name</w:t>
      </w:r>
      <w:r w:rsidR="00BC13F8" w:rsidRPr="006966F3">
        <w:rPr>
          <w:lang w:val="en-US"/>
        </w:rPr>
        <w:t xml:space="preserve">: </w:t>
      </w:r>
      <w:r w:rsidR="005E58E3" w:rsidRPr="006966F3">
        <w:rPr>
          <w:lang w:val="en-US"/>
        </w:rPr>
        <w:t xml:space="preserve">Miguel Angel </w:t>
      </w:r>
      <w:proofErr w:type="spellStart"/>
      <w:r w:rsidR="005E58E3" w:rsidRPr="006966F3">
        <w:rPr>
          <w:lang w:val="en-US"/>
        </w:rPr>
        <w:t>Mandujano</w:t>
      </w:r>
      <w:proofErr w:type="spellEnd"/>
      <w:r w:rsidR="005E58E3" w:rsidRPr="006966F3">
        <w:rPr>
          <w:lang w:val="en-US"/>
        </w:rPr>
        <w:t xml:space="preserve"> Barragan</w:t>
      </w: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Phone number</w:t>
      </w:r>
      <w:proofErr w:type="gramStart"/>
      <w:r w:rsidR="00BC13F8" w:rsidRPr="006966F3">
        <w:rPr>
          <w:lang w:val="en-US"/>
        </w:rPr>
        <w:t>:</w:t>
      </w:r>
      <w:r w:rsidR="005E58E3" w:rsidRPr="006966F3">
        <w:rPr>
          <w:lang w:val="en-US"/>
        </w:rPr>
        <w:t>417</w:t>
      </w:r>
      <w:proofErr w:type="gramEnd"/>
      <w:r w:rsidR="005E58E3" w:rsidRPr="006966F3">
        <w:rPr>
          <w:lang w:val="en-US"/>
        </w:rPr>
        <w:t>-100-92-87</w:t>
      </w: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Address</w:t>
      </w:r>
      <w:r w:rsidR="00BC13F8" w:rsidRPr="006966F3">
        <w:rPr>
          <w:lang w:val="en-US"/>
        </w:rPr>
        <w:t xml:space="preserve">: </w:t>
      </w:r>
      <w:r w:rsidR="005E58E3" w:rsidRPr="006966F3">
        <w:rPr>
          <w:lang w:val="en-US"/>
        </w:rPr>
        <w:t xml:space="preserve">Priv. </w:t>
      </w:r>
      <w:proofErr w:type="spellStart"/>
      <w:r w:rsidR="005E58E3" w:rsidRPr="006966F3">
        <w:rPr>
          <w:lang w:val="en-US"/>
        </w:rPr>
        <w:t>Aquiles</w:t>
      </w:r>
      <w:proofErr w:type="spellEnd"/>
      <w:r w:rsidR="005E58E3" w:rsidRPr="006966F3">
        <w:rPr>
          <w:lang w:val="en-US"/>
        </w:rPr>
        <w:t xml:space="preserve"> </w:t>
      </w:r>
      <w:proofErr w:type="spellStart"/>
      <w:r w:rsidR="005E58E3" w:rsidRPr="006966F3">
        <w:rPr>
          <w:lang w:val="en-US"/>
        </w:rPr>
        <w:t>Serdan</w:t>
      </w:r>
      <w:proofErr w:type="spellEnd"/>
      <w:r w:rsidRPr="006966F3">
        <w:rPr>
          <w:lang w:val="en-US"/>
        </w:rPr>
        <w:t xml:space="preserve"> Street </w:t>
      </w:r>
      <w:r w:rsidR="005E58E3" w:rsidRPr="006966F3">
        <w:rPr>
          <w:lang w:val="en-US"/>
        </w:rPr>
        <w:t>#7</w:t>
      </w:r>
    </w:p>
    <w:p w:rsidR="00BC13F8" w:rsidRPr="006966F3" w:rsidRDefault="00BC13F8" w:rsidP="00BC13F8">
      <w:pPr>
        <w:rPr>
          <w:lang w:val="en-US"/>
        </w:rPr>
      </w:pPr>
      <w:r w:rsidRPr="006966F3">
        <w:rPr>
          <w:b/>
          <w:lang w:val="en-US"/>
        </w:rPr>
        <w:t>Email:</w:t>
      </w:r>
      <w:r w:rsidRPr="006966F3">
        <w:rPr>
          <w:lang w:val="en-US"/>
        </w:rPr>
        <w:t xml:space="preserve"> </w:t>
      </w:r>
      <w:r w:rsidR="005E58E3" w:rsidRPr="006966F3">
        <w:rPr>
          <w:lang w:val="en-US"/>
        </w:rPr>
        <w:t>Miguel</w:t>
      </w:r>
      <w:r w:rsidR="00E901E7" w:rsidRPr="006966F3">
        <w:rPr>
          <w:lang w:val="en-US"/>
        </w:rPr>
        <w:t>_dark97@hotmail.com</w:t>
      </w: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Relationship</w:t>
      </w:r>
      <w:r w:rsidR="00BC13F8" w:rsidRPr="006966F3">
        <w:rPr>
          <w:b/>
          <w:lang w:val="en-US"/>
        </w:rPr>
        <w:t>:</w:t>
      </w:r>
      <w:r w:rsidR="00BC13F8" w:rsidRPr="006966F3">
        <w:rPr>
          <w:lang w:val="en-US"/>
        </w:rPr>
        <w:t xml:space="preserve"> </w:t>
      </w:r>
      <w:r w:rsidRPr="006966F3">
        <w:rPr>
          <w:lang w:val="en-US"/>
        </w:rPr>
        <w:t>Co-worker.</w:t>
      </w: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Years of knowing him</w:t>
      </w:r>
      <w:r w:rsidR="00BC13F8" w:rsidRPr="006966F3">
        <w:rPr>
          <w:b/>
          <w:lang w:val="en-US"/>
        </w:rPr>
        <w:t>:</w:t>
      </w:r>
      <w:r w:rsidR="00BC13F8" w:rsidRPr="006966F3">
        <w:rPr>
          <w:lang w:val="en-US"/>
        </w:rPr>
        <w:t xml:space="preserve"> </w:t>
      </w:r>
      <w:r w:rsidR="005E58E3" w:rsidRPr="006966F3">
        <w:rPr>
          <w:lang w:val="en-US"/>
        </w:rPr>
        <w:t>6</w:t>
      </w:r>
      <w:r w:rsidR="00BC13F8" w:rsidRPr="006966F3">
        <w:rPr>
          <w:lang w:val="en-US"/>
        </w:rPr>
        <w:t xml:space="preserve"> </w:t>
      </w:r>
      <w:r w:rsidRPr="006966F3">
        <w:rPr>
          <w:lang w:val="en-US"/>
        </w:rPr>
        <w:t>years</w:t>
      </w:r>
    </w:p>
    <w:p w:rsidR="00BC13F8" w:rsidRPr="006966F3" w:rsidRDefault="00BC13F8" w:rsidP="00BC13F8">
      <w:pPr>
        <w:rPr>
          <w:lang w:val="en-US"/>
        </w:rPr>
      </w:pP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Name</w:t>
      </w:r>
      <w:r w:rsidR="00BC13F8" w:rsidRPr="006966F3">
        <w:rPr>
          <w:b/>
          <w:lang w:val="en-US"/>
        </w:rPr>
        <w:t>:</w:t>
      </w:r>
      <w:r w:rsidR="00BC13F8" w:rsidRPr="006966F3">
        <w:rPr>
          <w:lang w:val="en-US"/>
        </w:rPr>
        <w:t xml:space="preserve"> </w:t>
      </w:r>
      <w:proofErr w:type="spellStart"/>
      <w:r w:rsidR="006966F3">
        <w:rPr>
          <w:lang w:val="en-US"/>
        </w:rPr>
        <w:t>Giovany</w:t>
      </w:r>
      <w:proofErr w:type="spellEnd"/>
      <w:r w:rsidR="006966F3">
        <w:rPr>
          <w:lang w:val="en-US"/>
        </w:rPr>
        <w:t xml:space="preserve"> </w:t>
      </w:r>
      <w:proofErr w:type="spellStart"/>
      <w:r w:rsidR="006966F3">
        <w:rPr>
          <w:lang w:val="en-US"/>
        </w:rPr>
        <w:t>Missael</w:t>
      </w:r>
      <w:proofErr w:type="spellEnd"/>
      <w:r w:rsidR="006966F3">
        <w:rPr>
          <w:lang w:val="en-US"/>
        </w:rPr>
        <w:t xml:space="preserve"> Alfaro Sanchez</w:t>
      </w: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Phone number</w:t>
      </w:r>
      <w:r w:rsidR="00BC13F8" w:rsidRPr="006966F3">
        <w:rPr>
          <w:b/>
          <w:lang w:val="en-US"/>
        </w:rPr>
        <w:t>:</w:t>
      </w:r>
      <w:r w:rsidRPr="006966F3">
        <w:rPr>
          <w:lang w:val="en-US"/>
        </w:rPr>
        <w:t xml:space="preserve"> </w:t>
      </w:r>
      <w:r w:rsidR="00BC13F8" w:rsidRPr="006966F3">
        <w:rPr>
          <w:lang w:val="en-US"/>
        </w:rPr>
        <w:t>17-2-</w:t>
      </w:r>
      <w:r w:rsidR="006966F3">
        <w:rPr>
          <w:lang w:val="en-US"/>
        </w:rPr>
        <w:t>18-25</w:t>
      </w: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Address</w:t>
      </w:r>
      <w:r w:rsidR="00BC13F8" w:rsidRPr="006966F3">
        <w:rPr>
          <w:b/>
          <w:lang w:val="en-US"/>
        </w:rPr>
        <w:t>:</w:t>
      </w:r>
      <w:r w:rsidR="00BC13F8" w:rsidRPr="006966F3">
        <w:rPr>
          <w:lang w:val="en-US"/>
        </w:rPr>
        <w:t xml:space="preserve"> </w:t>
      </w:r>
      <w:r w:rsidR="006966F3">
        <w:rPr>
          <w:lang w:val="en-US"/>
        </w:rPr>
        <w:t>Jesus Garcia Corona#35A</w:t>
      </w:r>
    </w:p>
    <w:p w:rsidR="00BC13F8" w:rsidRPr="006966F3" w:rsidRDefault="00BC13F8" w:rsidP="00BC13F8">
      <w:pPr>
        <w:rPr>
          <w:lang w:val="en-US"/>
        </w:rPr>
      </w:pPr>
      <w:r w:rsidRPr="006966F3">
        <w:rPr>
          <w:b/>
          <w:lang w:val="en-US"/>
        </w:rPr>
        <w:t>Email:</w:t>
      </w:r>
      <w:r w:rsidRPr="006966F3">
        <w:rPr>
          <w:lang w:val="en-US"/>
        </w:rPr>
        <w:t xml:space="preserve"> </w:t>
      </w:r>
      <w:r w:rsidR="006966F3">
        <w:rPr>
          <w:lang w:val="en-US"/>
        </w:rPr>
        <w:t>giovanyMisael34@hotmail.com</w:t>
      </w: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Relationship:</w:t>
      </w:r>
      <w:r w:rsidR="00BC13F8" w:rsidRPr="006966F3">
        <w:rPr>
          <w:lang w:val="en-US"/>
        </w:rPr>
        <w:t xml:space="preserve"> </w:t>
      </w:r>
      <w:r w:rsidR="00EF511C" w:rsidRPr="006966F3">
        <w:rPr>
          <w:lang w:val="en-US"/>
        </w:rPr>
        <w:t>Co-worker.</w:t>
      </w:r>
    </w:p>
    <w:p w:rsidR="00BC13F8" w:rsidRPr="006966F3" w:rsidRDefault="00E901E7" w:rsidP="00BC13F8">
      <w:pPr>
        <w:rPr>
          <w:lang w:val="en-US"/>
        </w:rPr>
      </w:pPr>
      <w:r w:rsidRPr="006966F3">
        <w:rPr>
          <w:b/>
          <w:lang w:val="en-US"/>
        </w:rPr>
        <w:t>Years of knowing him</w:t>
      </w:r>
      <w:r w:rsidRPr="006966F3">
        <w:rPr>
          <w:lang w:val="en-US"/>
        </w:rPr>
        <w:t>:</w:t>
      </w:r>
      <w:r w:rsidR="006966F3">
        <w:rPr>
          <w:lang w:val="en-US"/>
        </w:rPr>
        <w:t xml:space="preserve"> 1</w:t>
      </w:r>
      <w:r w:rsidR="00BC13F8" w:rsidRPr="006966F3">
        <w:rPr>
          <w:lang w:val="en-US"/>
        </w:rPr>
        <w:t xml:space="preserve"> </w:t>
      </w:r>
      <w:r w:rsidR="00EF511C" w:rsidRPr="006966F3">
        <w:rPr>
          <w:lang w:val="en-US"/>
        </w:rPr>
        <w:t>year</w:t>
      </w:r>
      <w:bookmarkStart w:id="0" w:name="_GoBack"/>
      <w:bookmarkEnd w:id="0"/>
      <w:r w:rsidR="00EF511C" w:rsidRPr="006966F3">
        <w:rPr>
          <w:lang w:val="en-US"/>
        </w:rPr>
        <w:t>.</w:t>
      </w:r>
    </w:p>
    <w:p w:rsidR="0063702C" w:rsidRPr="006966F3" w:rsidRDefault="0063702C">
      <w:pPr>
        <w:spacing w:after="200" w:line="276" w:lineRule="auto"/>
        <w:rPr>
          <w:lang w:val="en-US"/>
        </w:rPr>
      </w:pPr>
    </w:p>
    <w:sectPr w:rsidR="0063702C" w:rsidRPr="006966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B2E" w:rsidRDefault="00E76B2E">
      <w:pPr>
        <w:spacing w:after="0" w:line="240" w:lineRule="auto"/>
      </w:pPr>
      <w:r>
        <w:separator/>
      </w:r>
    </w:p>
  </w:endnote>
  <w:endnote w:type="continuationSeparator" w:id="0">
    <w:p w:rsidR="00E76B2E" w:rsidRDefault="00E7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02C" w:rsidRDefault="00C00F2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0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ihIAIAAII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1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966F3" w:rsidRPr="006966F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2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iykg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Hp1jRIqodqT4hD6VvRO&#10;XtX0sCvh6U2Reo+0QPMk3NBHG2gLDsOKsw3g99fOoz+1BFk5a6mXC+6/bQUqzswXS80SGz8tktg4&#10;w/G0fH5qt80SSB5TmlhOpiUBMZhxqRGaRxo3i3gbmYSVdGfBZcBxswz9bKGBJdVikdyo0Z0IK3vv&#10;5Pj+UakP3aNAN6g6UDtcw9jvIn+h6t43voyFxTaArpPkI8M9nwPzNCSSpoeBFqfQ833y+jl25z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BxGNiykgIAAL4FAAAOAAAAAAAAAAAAAAAAAC4CAABkcnMvZTJvRG9jLnhtbFBLAQIt&#10;ABQABgAIAAAAIQCodUQZ2gAAAAMBAAAPAAAAAAAAAAAAAAAAAOw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966F3" w:rsidRPr="006966F3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02C" w:rsidRDefault="00C00F23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929E25B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3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WVPOxSECAACCBAAADgAAAAAAAAAAAAAAAAAuAgAAZHJzL2Uyb0RvYy54bWxQ&#10;SwECLQAUAAYACAAAACEAZrQDst0AAAAGAQAADwAAAAAAAAAAAAAAAAB7BAAAZHJzL2Rvd25yZXYu&#10;eG1sUEsFBgAAAAAEAAQA8wAAAIUFAAAAAA=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4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P&#10;v6zaFwIAAIQ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E58E3" w:rsidRPr="005E58E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E58E3" w:rsidRPr="005E58E3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6F9" w:rsidRDefault="00E456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B2E" w:rsidRDefault="00E76B2E">
      <w:pPr>
        <w:spacing w:after="0" w:line="240" w:lineRule="auto"/>
      </w:pPr>
      <w:r>
        <w:separator/>
      </w:r>
    </w:p>
  </w:footnote>
  <w:footnote w:type="continuationSeparator" w:id="0">
    <w:p w:rsidR="00E76B2E" w:rsidRDefault="00E7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02C" w:rsidRDefault="00C00F23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" fillcolor="white [2897]" stroked="f" strokeweight="2pt">
              <v:fill color2="#b2b2b2 [2241]" rotate="t" focusposition="13107f,.5" focussize="-13107f" colors="0 white;.75 white;1 #dadada" focus="100%" type="gradientRadial"/>
              <v:textbox>
                <w:txbxContent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" fillcolor="#675e47 [3215]" stroked="f" strokeweight=".5pt">
              <v:textbox style="layout-flow:vertical;mso-layout-flow-alt:bottom-to-top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2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AH&#10;ZjTaFQIAAIQEAAAOAAAAAAAAAAAAAAAAAC4CAABkcnMvZTJvRG9jLnhtbFBLAQItABQABgAIAAAA&#10;IQB73y1C3AAAAAUBAAAPAAAAAAAAAAAAAAAAAG8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ángulo 4" o:spid="_x0000_s1029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Ddd8ezIQIAAIIEAAAOAAAAAAAAAAAAAAAAAC4CAABkcnMvZTJvRG9jLnhtbFBLAQIt&#10;ABQABgAIAAAAIQCOYCMa2QAAAAYBAAAPAAAAAAAAAAAAAAAAAHsEAABkcnMvZG93bnJldi54bWxQ&#10;SwUGAAAAAAQABADzAAAAgQ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6F9" w:rsidRDefault="00E456F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02C" w:rsidRDefault="00C00F2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D10877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Cbl2OYIAIAAIM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u&#10;u+OtFwIAAIU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DC"/>
    <w:rsid w:val="000270FB"/>
    <w:rsid w:val="0003658F"/>
    <w:rsid w:val="0006202D"/>
    <w:rsid w:val="000F2406"/>
    <w:rsid w:val="001F7D33"/>
    <w:rsid w:val="002353FB"/>
    <w:rsid w:val="002D438B"/>
    <w:rsid w:val="003B010A"/>
    <w:rsid w:val="003C5817"/>
    <w:rsid w:val="005444F3"/>
    <w:rsid w:val="005E58E3"/>
    <w:rsid w:val="006076DC"/>
    <w:rsid w:val="0061494C"/>
    <w:rsid w:val="0063702C"/>
    <w:rsid w:val="006966F3"/>
    <w:rsid w:val="006F18D1"/>
    <w:rsid w:val="00705AA2"/>
    <w:rsid w:val="008E13B4"/>
    <w:rsid w:val="00972D0E"/>
    <w:rsid w:val="009C672A"/>
    <w:rsid w:val="00A57BE3"/>
    <w:rsid w:val="00AE337B"/>
    <w:rsid w:val="00B45424"/>
    <w:rsid w:val="00BB4AF8"/>
    <w:rsid w:val="00BC13F8"/>
    <w:rsid w:val="00C00F23"/>
    <w:rsid w:val="00C15F8A"/>
    <w:rsid w:val="00DB1EFB"/>
    <w:rsid w:val="00DD2D92"/>
    <w:rsid w:val="00E456F9"/>
    <w:rsid w:val="00E76B2E"/>
    <w:rsid w:val="00E901E7"/>
    <w:rsid w:val="00EA31DD"/>
    <w:rsid w:val="00EF511C"/>
    <w:rsid w:val="00F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styleId="Hipervnculo">
    <w:name w:val="Hyperlink"/>
    <w:basedOn w:val="Fuentedeprrafopredeter"/>
    <w:uiPriority w:val="99"/>
    <w:unhideWhenUsed/>
    <w:rsid w:val="003B010A"/>
    <w:rPr>
      <w:color w:val="D25814" w:themeColor="hyperlink"/>
      <w:u w:val="single"/>
    </w:rPr>
  </w:style>
  <w:style w:type="character" w:customStyle="1" w:styleId="xbe">
    <w:name w:val="_xbe"/>
    <w:basedOn w:val="Fuentedeprrafopredeter"/>
    <w:rsid w:val="001F7D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styleId="Hipervnculo">
    <w:name w:val="Hyperlink"/>
    <w:basedOn w:val="Fuentedeprrafopredeter"/>
    <w:uiPriority w:val="99"/>
    <w:unhideWhenUsed/>
    <w:rsid w:val="003B010A"/>
    <w:rPr>
      <w:color w:val="D25814" w:themeColor="hyperlink"/>
      <w:u w:val="single"/>
    </w:rPr>
  </w:style>
  <w:style w:type="character" w:customStyle="1" w:styleId="xbe">
    <w:name w:val="_xbe"/>
    <w:basedOn w:val="Fuentedeprrafopredeter"/>
    <w:rsid w:val="001F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B4B7C23E054E0C95DC5B3BE4E8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AD6D-2DB2-40C0-AB0C-32EFBECDE6FE}"/>
      </w:docPartPr>
      <w:docPartBody>
        <w:p w:rsidR="00F347E2" w:rsidRDefault="00E86476">
          <w:pPr>
            <w:pStyle w:val="8AB4B7C23E054E0C95DC5B3BE4E8347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76"/>
    <w:rsid w:val="0024245F"/>
    <w:rsid w:val="009419E0"/>
    <w:rsid w:val="009F0D9D"/>
    <w:rsid w:val="00BD2C1C"/>
    <w:rsid w:val="00C36676"/>
    <w:rsid w:val="00C823CE"/>
    <w:rsid w:val="00DC54F8"/>
    <w:rsid w:val="00E42ECF"/>
    <w:rsid w:val="00E86476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8AB4B7C23E054E0C95DC5B3BE4E8347A">
    <w:name w:val="8AB4B7C23E054E0C95DC5B3BE4E8347A"/>
  </w:style>
  <w:style w:type="paragraph" w:customStyle="1" w:styleId="BFAD60C17E1341018F72451A0615E17E">
    <w:name w:val="BFAD60C17E1341018F72451A0615E17E"/>
  </w:style>
  <w:style w:type="paragraph" w:customStyle="1" w:styleId="E96038D20B5C4DF2A9E7C4AF4008EFE1">
    <w:name w:val="E96038D20B5C4DF2A9E7C4AF4008EFE1"/>
  </w:style>
  <w:style w:type="paragraph" w:customStyle="1" w:styleId="F010C1CEBC8D4230BFB701F9D28BE4E5">
    <w:name w:val="F010C1CEBC8D4230BFB701F9D28BE4E5"/>
  </w:style>
  <w:style w:type="paragraph" w:customStyle="1" w:styleId="E90C5F07979649358D3355FF568DC246">
    <w:name w:val="E90C5F07979649358D3355FF568DC246"/>
  </w:style>
  <w:style w:type="paragraph" w:customStyle="1" w:styleId="DEDF3A927A224FC3AE7989C4E0A009FB">
    <w:name w:val="DEDF3A927A224FC3AE7989C4E0A009FB"/>
  </w:style>
  <w:style w:type="paragraph" w:customStyle="1" w:styleId="735FAB01ACDF426EB2D77A19AE2FCE83">
    <w:name w:val="735FAB01ACDF426EB2D77A19AE2FCE83"/>
  </w:style>
  <w:style w:type="paragraph" w:customStyle="1" w:styleId="2B6A776B2F61413497813086E2213543">
    <w:name w:val="2B6A776B2F61413497813086E2213543"/>
  </w:style>
  <w:style w:type="paragraph" w:customStyle="1" w:styleId="71F7557636BB4FDFB470B7B25AA7E094">
    <w:name w:val="71F7557636BB4FDFB470B7B25AA7E094"/>
  </w:style>
  <w:style w:type="paragraph" w:customStyle="1" w:styleId="237402E2096A4965B95EC9771EEC3B52">
    <w:name w:val="237402E2096A4965B95EC9771EEC3B52"/>
  </w:style>
  <w:style w:type="paragraph" w:customStyle="1" w:styleId="981EB73BF7664B3D8D3686C4CFE11E2B">
    <w:name w:val="981EB73BF7664B3D8D3686C4CFE11E2B"/>
  </w:style>
  <w:style w:type="paragraph" w:customStyle="1" w:styleId="EA341DF240A04560B9A8EB13A072698D">
    <w:name w:val="EA341DF240A04560B9A8EB13A072698D"/>
  </w:style>
  <w:style w:type="paragraph" w:customStyle="1" w:styleId="31EE66BD809447F1861975BB51516EA0">
    <w:name w:val="31EE66BD809447F1861975BB51516EA0"/>
  </w:style>
  <w:style w:type="paragraph" w:customStyle="1" w:styleId="2C87505656024C7E9D396B4B0322AC5C">
    <w:name w:val="2C87505656024C7E9D396B4B0322AC5C"/>
  </w:style>
  <w:style w:type="paragraph" w:customStyle="1" w:styleId="6AEFC4763C914623B9A276078BB0F138">
    <w:name w:val="6AEFC4763C914623B9A276078BB0F138"/>
  </w:style>
  <w:style w:type="paragraph" w:customStyle="1" w:styleId="8859AEE830C9488CBE1B21A35FA37D2D">
    <w:name w:val="8859AEE830C9488CBE1B21A35FA37D2D"/>
  </w:style>
  <w:style w:type="paragraph" w:customStyle="1" w:styleId="B9F38826882144CDBDAC8BA387BFCC4A">
    <w:name w:val="B9F38826882144CDBDAC8BA387BFCC4A"/>
  </w:style>
  <w:style w:type="paragraph" w:customStyle="1" w:styleId="27D5BBC89CAE4649ADA50AB5A2F74DC5">
    <w:name w:val="27D5BBC89CAE4649ADA50AB5A2F74DC5"/>
  </w:style>
  <w:style w:type="paragraph" w:customStyle="1" w:styleId="1A7A6A972D754DB98182A214FCF23F8E">
    <w:name w:val="1A7A6A972D754DB98182A214FCF23F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8AB4B7C23E054E0C95DC5B3BE4E8347A">
    <w:name w:val="8AB4B7C23E054E0C95DC5B3BE4E8347A"/>
  </w:style>
  <w:style w:type="paragraph" w:customStyle="1" w:styleId="BFAD60C17E1341018F72451A0615E17E">
    <w:name w:val="BFAD60C17E1341018F72451A0615E17E"/>
  </w:style>
  <w:style w:type="paragraph" w:customStyle="1" w:styleId="E96038D20B5C4DF2A9E7C4AF4008EFE1">
    <w:name w:val="E96038D20B5C4DF2A9E7C4AF4008EFE1"/>
  </w:style>
  <w:style w:type="paragraph" w:customStyle="1" w:styleId="F010C1CEBC8D4230BFB701F9D28BE4E5">
    <w:name w:val="F010C1CEBC8D4230BFB701F9D28BE4E5"/>
  </w:style>
  <w:style w:type="paragraph" w:customStyle="1" w:styleId="E90C5F07979649358D3355FF568DC246">
    <w:name w:val="E90C5F07979649358D3355FF568DC246"/>
  </w:style>
  <w:style w:type="paragraph" w:customStyle="1" w:styleId="DEDF3A927A224FC3AE7989C4E0A009FB">
    <w:name w:val="DEDF3A927A224FC3AE7989C4E0A009FB"/>
  </w:style>
  <w:style w:type="paragraph" w:customStyle="1" w:styleId="735FAB01ACDF426EB2D77A19AE2FCE83">
    <w:name w:val="735FAB01ACDF426EB2D77A19AE2FCE83"/>
  </w:style>
  <w:style w:type="paragraph" w:customStyle="1" w:styleId="2B6A776B2F61413497813086E2213543">
    <w:name w:val="2B6A776B2F61413497813086E2213543"/>
  </w:style>
  <w:style w:type="paragraph" w:customStyle="1" w:styleId="71F7557636BB4FDFB470B7B25AA7E094">
    <w:name w:val="71F7557636BB4FDFB470B7B25AA7E094"/>
  </w:style>
  <w:style w:type="paragraph" w:customStyle="1" w:styleId="237402E2096A4965B95EC9771EEC3B52">
    <w:name w:val="237402E2096A4965B95EC9771EEC3B52"/>
  </w:style>
  <w:style w:type="paragraph" w:customStyle="1" w:styleId="981EB73BF7664B3D8D3686C4CFE11E2B">
    <w:name w:val="981EB73BF7664B3D8D3686C4CFE11E2B"/>
  </w:style>
  <w:style w:type="paragraph" w:customStyle="1" w:styleId="EA341DF240A04560B9A8EB13A072698D">
    <w:name w:val="EA341DF240A04560B9A8EB13A072698D"/>
  </w:style>
  <w:style w:type="paragraph" w:customStyle="1" w:styleId="31EE66BD809447F1861975BB51516EA0">
    <w:name w:val="31EE66BD809447F1861975BB51516EA0"/>
  </w:style>
  <w:style w:type="paragraph" w:customStyle="1" w:styleId="2C87505656024C7E9D396B4B0322AC5C">
    <w:name w:val="2C87505656024C7E9D396B4B0322AC5C"/>
  </w:style>
  <w:style w:type="paragraph" w:customStyle="1" w:styleId="6AEFC4763C914623B9A276078BB0F138">
    <w:name w:val="6AEFC4763C914623B9A276078BB0F138"/>
  </w:style>
  <w:style w:type="paragraph" w:customStyle="1" w:styleId="8859AEE830C9488CBE1B21A35FA37D2D">
    <w:name w:val="8859AEE830C9488CBE1B21A35FA37D2D"/>
  </w:style>
  <w:style w:type="paragraph" w:customStyle="1" w:styleId="B9F38826882144CDBDAC8BA387BFCC4A">
    <w:name w:val="B9F38826882144CDBDAC8BA387BFCC4A"/>
  </w:style>
  <w:style w:type="paragraph" w:customStyle="1" w:styleId="27D5BBC89CAE4649ADA50AB5A2F74DC5">
    <w:name w:val="27D5BBC89CAE4649ADA50AB5A2F74DC5"/>
  </w:style>
  <w:style w:type="paragraph" w:customStyle="1" w:styleId="1A7A6A972D754DB98182A214FCF23F8E">
    <w:name w:val="1A7A6A972D754DB98182A214FCF23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Privada Aquiles Serdán #7</CompanyAddress>
  <CompanyPhone>417-100-92-87</CompanyPhone>
  <CompanyFax/>
  <CompanyEmail>Miguel_dark97@hotmail.com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E6227D1-F623-42AD-9FBF-6E610F71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0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Mandujano Barragán</dc:creator>
  <cp:lastModifiedBy>Alumno</cp:lastModifiedBy>
  <cp:revision>2</cp:revision>
  <dcterms:created xsi:type="dcterms:W3CDTF">2018-01-13T17:16:00Z</dcterms:created>
  <dcterms:modified xsi:type="dcterms:W3CDTF">2018-01-13T17:16:00Z</dcterms:modified>
</cp:coreProperties>
</file>