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Default="00901007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2758440</wp:posOffset>
                </wp:positionH>
                <wp:positionV relativeFrom="paragraph">
                  <wp:posOffset>190500</wp:posOffset>
                </wp:positionV>
                <wp:extent cx="4274820" cy="18973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EE1E9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Priv. Aquiles Serdán #7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C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entro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38600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Acámbaro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Guanajuato</w:t>
                            </w:r>
                          </w:p>
                          <w:p w:rsidR="006F118F" w:rsidRDefault="00767C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Years</w:t>
                            </w:r>
                            <w:proofErr w:type="spellEnd"/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21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years</w:t>
                            </w:r>
                            <w:proofErr w:type="spellEnd"/>
                          </w:p>
                          <w:p w:rsidR="00AD231D" w:rsidRDefault="00767C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Date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Birth</w:t>
                            </w:r>
                            <w:proofErr w:type="spellEnd"/>
                            <w:r w:rsidR="00AD231D"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07/04/1996</w:t>
                            </w:r>
                          </w:p>
                          <w:p w:rsidR="00AD231D" w:rsidRPr="009D3B1A" w:rsidRDefault="00AD231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MABM960407HGTNRG04 </w:t>
                            </w:r>
                          </w:p>
                          <w:p w:rsidR="006F118F" w:rsidRPr="009D3B1A" w:rsidRDefault="00835CD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Phone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17-2-71-05, 417-100-92-87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MiguelMandujano97@hotmail.com</w:t>
                            </w:r>
                          </w:p>
                          <w:p w:rsidR="006F118F" w:rsidRDefault="00835CD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Civil Status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375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AD231D" w:rsidRDefault="00AD231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Na</w:t>
                            </w:r>
                            <w:r w:rsidR="00835CD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tionality</w:t>
                            </w:r>
                            <w:proofErr w:type="spellEnd"/>
                            <w:r w:rsidRP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5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mexican</w:t>
                            </w:r>
                            <w:proofErr w:type="spellEnd"/>
                          </w:p>
                          <w:p w:rsidR="00901007" w:rsidRDefault="00835CD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License</w:t>
                            </w:r>
                            <w:proofErr w:type="spellEnd"/>
                            <w:r w:rsidR="00901007" w:rsidRPr="0090100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1007" w:rsidRP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8821914</w:t>
                            </w:r>
                          </w:p>
                          <w:p w:rsidR="00EE1E98" w:rsidRPr="009D3B1A" w:rsidRDefault="00EE1E9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DA4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2pt;margin-top:15pt;width:336.6pt;height:149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" filled="f" stroked="f">
                <v:textbox>
                  <w:txbxContent>
                    <w:p w:rsidR="006F118F" w:rsidRPr="009D3B1A" w:rsidRDefault="00EE1E9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Priv. Aquiles Serdán #7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C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entro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38600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Acámbaro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Guanajuato</w:t>
                      </w:r>
                    </w:p>
                    <w:p w:rsidR="006F118F" w:rsidRDefault="00767C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Years</w:t>
                      </w:r>
                      <w:proofErr w:type="spellEnd"/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21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years</w:t>
                      </w:r>
                      <w:proofErr w:type="spellEnd"/>
                    </w:p>
                    <w:p w:rsidR="00AD231D" w:rsidRDefault="00767C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Date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Birth</w:t>
                      </w:r>
                      <w:proofErr w:type="spellEnd"/>
                      <w:r w:rsidR="00AD231D"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07/04/1996</w:t>
                      </w:r>
                    </w:p>
                    <w:p w:rsidR="00AD231D" w:rsidRPr="009D3B1A" w:rsidRDefault="00AD231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Curp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MABM960407HGTNRG04 </w:t>
                      </w:r>
                    </w:p>
                    <w:p w:rsidR="006F118F" w:rsidRPr="009D3B1A" w:rsidRDefault="00835CD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Phone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Number</w:t>
                      </w:r>
                      <w:proofErr w:type="spellEnd"/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17-2-71-05, 417-100-92-87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MiguelMandujano97@hotmail.com</w:t>
                      </w:r>
                    </w:p>
                    <w:p w:rsidR="006F118F" w:rsidRDefault="00835CD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Civil Status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: </w:t>
                      </w:r>
                      <w:r w:rsidR="005375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Single</w:t>
                      </w:r>
                    </w:p>
                    <w:p w:rsidR="00AD231D" w:rsidRDefault="00AD231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 w:rsidRP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Na</w:t>
                      </w:r>
                      <w:r w:rsidR="00835CD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tionality</w:t>
                      </w:r>
                      <w:proofErr w:type="spellEnd"/>
                      <w:r w:rsidRP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75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mexican</w:t>
                      </w:r>
                      <w:proofErr w:type="spellEnd"/>
                    </w:p>
                    <w:p w:rsidR="00901007" w:rsidRDefault="00835CD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License</w:t>
                      </w:r>
                      <w:proofErr w:type="spellEnd"/>
                      <w:r w:rsidR="00901007" w:rsidRPr="0090100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901007" w:rsidRP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8821914</w:t>
                      </w:r>
                    </w:p>
                    <w:p w:rsidR="00EE1E98" w:rsidRPr="009D3B1A" w:rsidRDefault="00EE1E9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902A3" wp14:editId="03A73369">
                <wp:simplePos x="0" y="0"/>
                <wp:positionH relativeFrom="column">
                  <wp:posOffset>1630680</wp:posOffset>
                </wp:positionH>
                <wp:positionV relativeFrom="paragraph">
                  <wp:posOffset>175260</wp:posOffset>
                </wp:positionV>
                <wp:extent cx="5714365" cy="1927860"/>
                <wp:effectExtent l="0" t="0" r="19685" b="1524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7EA2D" id="Rectángulo redondeado 279" o:spid="_x0000_s1026" style="position:absolute;margin-left:128.4pt;margin-top:13.8pt;width:449.95pt;height:15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" filled="f" strokecolor="#6179aa" strokeweight="1pt">
                <v:stroke joinstyle="miter"/>
              </v:roundrect>
            </w:pict>
          </mc:Fallback>
        </mc:AlternateContent>
      </w:r>
      <w:r w:rsidR="00EE1E98">
        <w:rPr>
          <w:noProof/>
        </w:rPr>
        <w:drawing>
          <wp:anchor distT="0" distB="0" distL="114300" distR="114300" simplePos="0" relativeHeight="251829248" behindDoc="0" locked="0" layoutInCell="1" allowOverlap="1" wp14:anchorId="4798DF2F" wp14:editId="4EB6DDB9">
            <wp:simplePos x="0" y="0"/>
            <wp:positionH relativeFrom="column">
              <wp:posOffset>-375603</wp:posOffset>
            </wp:positionH>
            <wp:positionV relativeFrom="paragraph">
              <wp:posOffset>299403</wp:posOffset>
            </wp:positionV>
            <wp:extent cx="1815997" cy="1465949"/>
            <wp:effectExtent l="3493" t="0" r="0" b="0"/>
            <wp:wrapNone/>
            <wp:docPr id="5" name="Imagen 5" descr="C:\Users\Dark\AppData\Local\Microsoft\Windows\INetCacheContent.Word\20170119_014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\AppData\Local\Microsoft\Windows\INetCacheContent.Word\20170119_014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7" t="29370" r="35205" b="24877"/>
                    <a:stretch/>
                  </pic:blipFill>
                  <pic:spPr bwMode="auto">
                    <a:xfrm rot="5400000">
                      <a:off x="0" y="0"/>
                      <a:ext cx="1815997" cy="146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E98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119156C7" wp14:editId="0FBAC0C6">
                <wp:simplePos x="0" y="0"/>
                <wp:positionH relativeFrom="margin">
                  <wp:posOffset>1645920</wp:posOffset>
                </wp:positionH>
                <wp:positionV relativeFrom="paragraph">
                  <wp:posOffset>-312420</wp:posOffset>
                </wp:positionV>
                <wp:extent cx="4853940" cy="1404620"/>
                <wp:effectExtent l="0" t="0" r="381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EE1E98" w:rsidRDefault="00EE1E98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28"/>
                                <w:szCs w:val="36"/>
                              </w:rPr>
                            </w:pPr>
                            <w:r w:rsidRPr="00EE1E98">
                              <w:rPr>
                                <w:rFonts w:ascii="Corbel" w:hAnsi="Corbel"/>
                                <w:b/>
                                <w:color w:val="6179AA"/>
                                <w:sz w:val="28"/>
                                <w:szCs w:val="36"/>
                              </w:rPr>
                              <w:t>Miguel Ángel Mandujano Barragán</w:t>
                            </w:r>
                          </w:p>
                          <w:p w:rsidR="006F118F" w:rsidRPr="00EE1E98" w:rsidRDefault="00EE1E98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</w:pPr>
                            <w:r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>Técnico Superior Universitario</w:t>
                            </w:r>
                            <w:r w:rsidR="006F118F"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 xml:space="preserve"> /</w:t>
                            </w:r>
                            <w:r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>Tecnologías de la información y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156C7" id="_x0000_s1027" type="#_x0000_t202" style="position:absolute;margin-left:129.6pt;margin-top:-24.6pt;width:382.2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" stroked="f">
                <v:textbox style="mso-fit-shape-to-text:t">
                  <w:txbxContent>
                    <w:p w:rsidR="006F118F" w:rsidRPr="00EE1E98" w:rsidRDefault="00EE1E98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28"/>
                          <w:szCs w:val="36"/>
                        </w:rPr>
                      </w:pPr>
                      <w:r w:rsidRPr="00EE1E98">
                        <w:rPr>
                          <w:rFonts w:ascii="Corbel" w:hAnsi="Corbel"/>
                          <w:b/>
                          <w:color w:val="6179AA"/>
                          <w:sz w:val="28"/>
                          <w:szCs w:val="36"/>
                        </w:rPr>
                        <w:t>Miguel Ángel Mandujano Barragán</w:t>
                      </w:r>
                    </w:p>
                    <w:p w:rsidR="006F118F" w:rsidRPr="00EE1E98" w:rsidRDefault="00EE1E98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</w:pPr>
                      <w:r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>Técnico Superior Universitario</w:t>
                      </w:r>
                      <w:r w:rsidR="006F118F"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 xml:space="preserve"> /</w:t>
                      </w:r>
                      <w:r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>Tecnologías de la información y comunicación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5A7F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E8169" wp14:editId="58176C77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442C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="006F118F" w:rsidRPr="006F118F">
        <w:rPr>
          <w:noProof/>
          <w:lang w:val="en-US" w:eastAsia="zh-TW"/>
        </w:rPr>
        <w:drawing>
          <wp:anchor distT="0" distB="0" distL="114300" distR="114300" simplePos="0" relativeHeight="251807744" behindDoc="0" locked="0" layoutInCell="1" allowOverlap="1" wp14:anchorId="6E0C745C" wp14:editId="6ED8E335">
            <wp:simplePos x="0" y="0"/>
            <wp:positionH relativeFrom="column">
              <wp:posOffset>-212090</wp:posOffset>
            </wp:positionH>
            <wp:positionV relativeFrom="paragraph">
              <wp:posOffset>374650</wp:posOffset>
            </wp:positionV>
            <wp:extent cx="1495425" cy="1567180"/>
            <wp:effectExtent l="0" t="0" r="9525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6B3B31D" wp14:editId="16EB4AAF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BFFD8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6A1130" w:rsidRDefault="00675C30">
      <w:bookmarkStart w:id="0" w:name="_GoBack"/>
      <w:bookmarkEnd w:id="0"/>
      <w:r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42CA99F3" wp14:editId="7180E088">
                <wp:simplePos x="0" y="0"/>
                <wp:positionH relativeFrom="margin">
                  <wp:posOffset>-38100</wp:posOffset>
                </wp:positionH>
                <wp:positionV relativeFrom="paragraph">
                  <wp:posOffset>4050030</wp:posOffset>
                </wp:positionV>
                <wp:extent cx="5288280" cy="1404620"/>
                <wp:effectExtent l="0" t="0" r="762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2D21DE" w:rsidRDefault="001268FA" w:rsidP="00FE63F4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southeast</w:t>
                            </w:r>
                            <w:proofErr w:type="spellEnd"/>
                            <w:r w:rsidR="00FE63F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="00675C30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Campus</w:t>
                            </w:r>
                            <w:r w:rsidR="00FE63F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Acámbaro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A99F3" id="_x0000_s1028" type="#_x0000_t202" style="position:absolute;margin-left:-3pt;margin-top:318.9pt;width:416.4pt;height:110.6pt;z-index:-251475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" stroked="f">
                <v:textbox style="mso-fit-shape-to-text:t">
                  <w:txbxContent>
                    <w:p w:rsidR="00FE63F4" w:rsidRPr="002D21DE" w:rsidRDefault="001268FA" w:rsidP="00FE63F4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Academic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Unit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of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the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southeast</w:t>
                      </w:r>
                      <w:proofErr w:type="spellEnd"/>
                      <w:r w:rsidR="00FE63F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, </w:t>
                      </w:r>
                      <w:r w:rsidR="00675C30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Campus</w:t>
                      </w:r>
                      <w:r w:rsidR="00FE63F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Acámbaro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FE63F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A0DD3A2" wp14:editId="7F7CF937">
                <wp:simplePos x="0" y="0"/>
                <wp:positionH relativeFrom="margin">
                  <wp:posOffset>245745</wp:posOffset>
                </wp:positionH>
                <wp:positionV relativeFrom="paragraph">
                  <wp:posOffset>3603625</wp:posOffset>
                </wp:positionV>
                <wp:extent cx="1630680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1B5912" w:rsidRDefault="00FE63F4" w:rsidP="00FE63F4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</w:t>
                            </w:r>
                            <w:r w:rsidR="00675C30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DD3A2" id="_x0000_s1029" type="#_x0000_t202" style="position:absolute;margin-left:19.35pt;margin-top:283.75pt;width:128.4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" filled="f" stroked="f">
                <v:textbox style="mso-fit-shape-to-text:t">
                  <w:txbxContent>
                    <w:p w:rsidR="00FE63F4" w:rsidRPr="001B5912" w:rsidRDefault="00FE63F4" w:rsidP="00FE63F4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</w:t>
                      </w:r>
                      <w:r w:rsidR="00675C30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FE63F4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C02ED3E" wp14:editId="27543293">
                <wp:simplePos x="0" y="0"/>
                <wp:positionH relativeFrom="column">
                  <wp:posOffset>-225425</wp:posOffset>
                </wp:positionH>
                <wp:positionV relativeFrom="paragraph">
                  <wp:posOffset>3645535</wp:posOffset>
                </wp:positionV>
                <wp:extent cx="6092190" cy="312420"/>
                <wp:effectExtent l="0" t="0" r="3810" b="0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BB663F" id="Group 2" o:spid="_x0000_s1026" style="position:absolute;margin-left:-17.75pt;margin-top:287.05pt;width:479.7pt;height:24.6pt;z-index:251837440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">
                <v:rect id="Rectángulo 14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" fillcolor="#a98e5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">
                  <v:imagedata r:id="rId13" o:title=""/>
                </v:shape>
                <v:shape id="Imagen 16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">
                  <v:imagedata r:id="rId13" o:title=""/>
                </v:shape>
                <v:shape id="Imagen 17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7BCCF1" wp14:editId="3A7213B1">
                <wp:simplePos x="0" y="0"/>
                <wp:positionH relativeFrom="column">
                  <wp:posOffset>-114300</wp:posOffset>
                </wp:positionH>
                <wp:positionV relativeFrom="paragraph">
                  <wp:posOffset>4213225</wp:posOffset>
                </wp:positionV>
                <wp:extent cx="89535" cy="45085"/>
                <wp:effectExtent l="3175" t="0" r="8890" b="889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184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0" o:spid="_x0000_s1026" type="#_x0000_t5" style="position:absolute;margin-left:-9pt;margin-top:331.75pt;width:7.05pt;height:3.55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" fillcolor="#a98e50" stroked="f" strokeweight="1pt"/>
            </w:pict>
          </mc:Fallback>
        </mc:AlternateContent>
      </w:r>
      <w:r w:rsidR="0090100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0B66B49" wp14:editId="513ECCB9">
                <wp:simplePos x="0" y="0"/>
                <wp:positionH relativeFrom="margin">
                  <wp:posOffset>-30480</wp:posOffset>
                </wp:positionH>
                <wp:positionV relativeFrom="paragraph">
                  <wp:posOffset>4301490</wp:posOffset>
                </wp:positionV>
                <wp:extent cx="5356860" cy="4953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6C6590" w:rsidRDefault="00FE63F4" w:rsidP="00FE63F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Técnico Superior Universitario, Tecnologías de la información y comunicación</w:t>
                            </w:r>
                          </w:p>
                          <w:p w:rsidR="00FE63F4" w:rsidRPr="006C6590" w:rsidRDefault="00FE63F4" w:rsidP="00FE63F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20015</w:t>
                            </w: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6B49" id="_x0000_s1030" type="#_x0000_t202" style="position:absolute;margin-left:-2.4pt;margin-top:338.7pt;width:421.8pt;height:39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+gFAIAAAEEAAAOAAAAZHJzL2Uyb0RvYy54bWysU9uO2yAQfa/Uf0C8N3a8SZp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" filled="f" stroked="f">
                <v:textbox>
                  <w:txbxContent>
                    <w:p w:rsidR="00FE63F4" w:rsidRPr="006C6590" w:rsidRDefault="00FE63F4" w:rsidP="00FE63F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Técnico Superior Universitario, Tecnologías de la información y comunicación</w:t>
                      </w:r>
                    </w:p>
                    <w:p w:rsidR="00FE63F4" w:rsidRPr="006C6590" w:rsidRDefault="00FE63F4" w:rsidP="00FE63F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20015</w:t>
                      </w: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B415A1" wp14:editId="32AE9B8E">
                <wp:simplePos x="0" y="0"/>
                <wp:positionH relativeFrom="column">
                  <wp:posOffset>-87630</wp:posOffset>
                </wp:positionH>
                <wp:positionV relativeFrom="paragraph">
                  <wp:posOffset>5006340</wp:posOffset>
                </wp:positionV>
                <wp:extent cx="89535" cy="45085"/>
                <wp:effectExtent l="3175" t="0" r="8890" b="8890"/>
                <wp:wrapNone/>
                <wp:docPr id="25" name="Triá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01F7" id="Triángulo isósceles 25" o:spid="_x0000_s1026" type="#_x0000_t5" style="position:absolute;margin-left:-6.9pt;margin-top:394.2pt;width:7.05pt;height:3.55pt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m7sAIAAKI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" fillcolor="#a98e50" stroked="f" strokeweight="1pt"/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0314237E" wp14:editId="36A2565E">
                <wp:simplePos x="0" y="0"/>
                <wp:positionH relativeFrom="margin">
                  <wp:posOffset>-7620</wp:posOffset>
                </wp:positionH>
                <wp:positionV relativeFrom="paragraph">
                  <wp:posOffset>4872990</wp:posOffset>
                </wp:positionV>
                <wp:extent cx="5135880" cy="1404620"/>
                <wp:effectExtent l="0" t="0" r="762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07" w:rsidRPr="002D21DE" w:rsidRDefault="00675C30" w:rsidP="00901007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Complementary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4237E" id="_x0000_s1031" type="#_x0000_t202" style="position:absolute;margin-left:-.6pt;margin-top:383.7pt;width:404.4pt;height:110.6pt;z-index:-251469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" stroked="f">
                <v:textbox style="mso-fit-shape-to-text:t">
                  <w:txbxContent>
                    <w:p w:rsidR="00901007" w:rsidRPr="002D21DE" w:rsidRDefault="00675C30" w:rsidP="00901007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Complementary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education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9C27062" wp14:editId="435E3A7D">
                <wp:simplePos x="0" y="0"/>
                <wp:positionH relativeFrom="margin">
                  <wp:posOffset>-15240</wp:posOffset>
                </wp:positionH>
                <wp:positionV relativeFrom="paragraph">
                  <wp:posOffset>5147310</wp:posOffset>
                </wp:positionV>
                <wp:extent cx="5356860" cy="3048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07" w:rsidRPr="006C6590" w:rsidRDefault="00901007" w:rsidP="0090100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Certif</w:t>
                            </w:r>
                            <w:r w:rsidR="00675C3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icate</w:t>
                            </w:r>
                            <w:proofErr w:type="spellEnd"/>
                            <w:r w:rsidR="00675C3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Microsoft Word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7062" id="_x0000_s1032" type="#_x0000_t202" style="position:absolute;margin-left:-1.2pt;margin-top:405.3pt;width:421.8pt;height:2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7QEw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" filled="f" stroked="f">
                <v:textbox>
                  <w:txbxContent>
                    <w:p w:rsidR="00901007" w:rsidRPr="006C6590" w:rsidRDefault="00901007" w:rsidP="0090100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Certif</w:t>
                      </w:r>
                      <w:r w:rsidR="00675C30">
                        <w:rPr>
                          <w:i/>
                          <w:color w:val="515151"/>
                          <w:sz w:val="26"/>
                          <w:szCs w:val="26"/>
                        </w:rPr>
                        <w:t>icate</w:t>
                      </w:r>
                      <w:proofErr w:type="spellEnd"/>
                      <w:r w:rsidR="00675C3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i/>
                          <w:color w:val="515151"/>
                          <w:sz w:val="26"/>
                          <w:szCs w:val="26"/>
                        </w:rPr>
                        <w:t>of</w:t>
                      </w:r>
                      <w:proofErr w:type="spellEnd"/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Microsoft Word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233680</wp:posOffset>
                </wp:positionH>
                <wp:positionV relativeFrom="paragraph">
                  <wp:posOffset>5838190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</w:t>
                            </w:r>
                            <w:r w:rsidR="00675C30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C214F" id="_x0000_s1033" type="#_x0000_t202" style="position:absolute;margin-left:18.4pt;margin-top:459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5jFgIAAAM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</w:t>
                      </w:r>
                      <w:r w:rsidR="00675C30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-232410</wp:posOffset>
                </wp:positionH>
                <wp:positionV relativeFrom="paragraph">
                  <wp:posOffset>5868670</wp:posOffset>
                </wp:positionV>
                <wp:extent cx="6100445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49DB1" id="Group 1" o:spid="_x0000_s1026" style="position:absolute;margin-left:-18.3pt;margin-top:462.1pt;width:480.35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7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7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6296025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90100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Em</w:t>
                            </w:r>
                            <w:r w:rsidR="00675C30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4" type="#_x0000_t202" style="position:absolute;margin-left:-10.85pt;margin-top:495.75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" stroked="f">
                <v:textbox style="mso-fit-shape-to-text:t">
                  <w:txbxContent>
                    <w:p w:rsidR="006F118F" w:rsidRPr="006220C2" w:rsidRDefault="0090100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Em</w:t>
                      </w:r>
                      <w:r w:rsidR="00675C30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ployee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0D4E5C" wp14:editId="2083EFD2">
                <wp:simplePos x="0" y="0"/>
                <wp:positionH relativeFrom="column">
                  <wp:posOffset>-147955</wp:posOffset>
                </wp:positionH>
                <wp:positionV relativeFrom="paragraph">
                  <wp:posOffset>6432550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AEDB" id="Triángulo isósceles 331" o:spid="_x0000_s1026" type="#_x0000_t5" style="position:absolute;margin-left:-11.65pt;margin-top:506.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e87hGOIA&#10;AAANAQAADwAAAAAAAAAAAAAAAAAMBQAAZHJzL2Rvd25yZXYueG1sUEsFBgAAAAAEAAQA8wAAABsG&#10;AAAAAA==&#10;" fillcolor="#6179aa" stroked="f" strokeweight="1pt"/>
            </w:pict>
          </mc:Fallback>
        </mc:AlternateContent>
      </w:r>
      <w:r w:rsidR="00901007"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6670675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5BE3" wp14:editId="27DDF699">
                <wp:simplePos x="0" y="0"/>
                <wp:positionH relativeFrom="margin">
                  <wp:posOffset>15240</wp:posOffset>
                </wp:positionH>
                <wp:positionV relativeFrom="paragraph">
                  <wp:posOffset>6628765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90100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Deportes Rafael |</w:t>
                            </w:r>
                          </w:p>
                          <w:p w:rsidR="006F118F" w:rsidRPr="007E5532" w:rsidRDefault="0090100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2015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35" type="#_x0000_t202" style="position:absolute;margin-left:1.2pt;margin-top:521.9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yQEQIAAAIEAAAOAAAAZHJzL2Uyb0RvYy54bWysU9uO2yAQfa/Uf0C8N068Sbq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" filled="f" stroked="f">
                <v:textbox>
                  <w:txbxContent>
                    <w:p w:rsidR="006F118F" w:rsidRPr="007E5532" w:rsidRDefault="0090100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Deportes Rafael |</w:t>
                      </w:r>
                    </w:p>
                    <w:p w:rsidR="006F118F" w:rsidRPr="007E5532" w:rsidRDefault="0090100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2015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6670675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4625" id="Rectángulo 333" o:spid="_x0000_s1026" style="position:absolute;margin-left:-1.55pt;margin-top:525.2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26F85D" wp14:editId="1412CE5F">
                <wp:simplePos x="0" y="0"/>
                <wp:positionH relativeFrom="margin">
                  <wp:posOffset>-114300</wp:posOffset>
                </wp:positionH>
                <wp:positionV relativeFrom="paragraph">
                  <wp:posOffset>7136130</wp:posOffset>
                </wp:positionV>
                <wp:extent cx="5974080" cy="548640"/>
                <wp:effectExtent l="0" t="0" r="0" b="381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07" w:rsidRPr="00BC13F8" w:rsidRDefault="006F118F" w:rsidP="0090100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Counter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salesman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 w:rsidR="00901007" w:rsidRP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high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levels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 w:rsidR="00901007" w:rsidRP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convincing</w:t>
                            </w:r>
                            <w:proofErr w:type="spellEnd"/>
                            <w:r w:rsidR="00901007" w:rsidRP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professional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management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85D" id="_x0000_s1036" type="#_x0000_t202" style="position:absolute;margin-left:-9pt;margin-top:561.9pt;width:470.4pt;height:43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" filled="f" stroked="f">
                <v:textbox>
                  <w:txbxContent>
                    <w:p w:rsidR="00901007" w:rsidRPr="00BC13F8" w:rsidRDefault="006F118F" w:rsidP="00901007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Counter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salesman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with</w:t>
                      </w:r>
                      <w:proofErr w:type="spellEnd"/>
                      <w:r w:rsidR="00901007" w:rsidRP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high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levels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 w:rsidR="00901007" w:rsidRP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sales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convincing</w:t>
                      </w:r>
                      <w:proofErr w:type="spellEnd"/>
                      <w:r w:rsidR="00901007" w:rsidRP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professional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management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3F4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87CCC43" wp14:editId="36B4E774">
                <wp:simplePos x="0" y="0"/>
                <wp:positionH relativeFrom="margin">
                  <wp:align>right</wp:align>
                </wp:positionH>
                <wp:positionV relativeFrom="paragraph">
                  <wp:posOffset>2343150</wp:posOffset>
                </wp:positionV>
                <wp:extent cx="5730240" cy="8763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FE63F4" w:rsidRDefault="00C37028" w:rsidP="00FE63F4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Develop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informatics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creative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acquired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throughout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as a TSU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offer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excellent</w:t>
                            </w:r>
                            <w:proofErr w:type="spellEnd"/>
                            <w:r w:rsidR="00FE63F4" w:rsidRPr="00FE63F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job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developer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designer</w:t>
                            </w:r>
                            <w:proofErr w:type="spellEnd"/>
                            <w:r w:rsidR="00FE63F4" w:rsidRPr="00FE63F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besides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promoting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good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work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environment</w:t>
                            </w:r>
                            <w:proofErr w:type="spellEnd"/>
                            <w:r w:rsidR="00FE63F4" w:rsidRPr="00FE63F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co-workers</w:t>
                            </w:r>
                            <w:proofErr w:type="spellEnd"/>
                            <w:r w:rsidR="00FE63F4" w:rsidRPr="00FE63F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guiding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them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675C3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knowledge</w:t>
                            </w:r>
                            <w:proofErr w:type="spellEnd"/>
                            <w:r w:rsidR="00FE63F4" w:rsidRPr="00FE63F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D231D" w:rsidRPr="00A637D8" w:rsidRDefault="00AD231D" w:rsidP="00AD231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CC43" id="_x0000_s1037" type="#_x0000_t202" style="position:absolute;margin-left:400pt;margin-top:184.5pt;width:451.2pt;height:69pt;z-index:251835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" filled="f" stroked="f">
                <v:textbox>
                  <w:txbxContent>
                    <w:p w:rsidR="00FE63F4" w:rsidRPr="00FE63F4" w:rsidRDefault="00C37028" w:rsidP="00FE63F4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Develop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informatics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creative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acquired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throughout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career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as a TSU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offer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excellent</w:t>
                      </w:r>
                      <w:proofErr w:type="spellEnd"/>
                      <w:r w:rsidR="00FE63F4" w:rsidRPr="00FE63F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job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as a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developer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designer</w:t>
                      </w:r>
                      <w:proofErr w:type="spellEnd"/>
                      <w:r w:rsidR="00FE63F4" w:rsidRPr="00FE63F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besides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promoting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good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work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environment</w:t>
                      </w:r>
                      <w:proofErr w:type="spellEnd"/>
                      <w:r w:rsidR="00FE63F4" w:rsidRPr="00FE63F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my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co-workers</w:t>
                      </w:r>
                      <w:proofErr w:type="spellEnd"/>
                      <w:r w:rsidR="00FE63F4" w:rsidRPr="00FE63F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guiding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them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success</w:t>
                      </w:r>
                      <w:proofErr w:type="spellEnd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675C3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knowledge</w:t>
                      </w:r>
                      <w:proofErr w:type="spellEnd"/>
                      <w:r w:rsidR="00FE63F4" w:rsidRPr="00FE63F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AD231D" w:rsidRPr="00A637D8" w:rsidRDefault="00AD231D" w:rsidP="00AD231D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31D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C4963B5" wp14:editId="6682EC05">
                <wp:simplePos x="0" y="0"/>
                <wp:positionH relativeFrom="margin">
                  <wp:posOffset>220980</wp:posOffset>
                </wp:positionH>
                <wp:positionV relativeFrom="paragraph">
                  <wp:posOffset>1908810</wp:posOffset>
                </wp:positionV>
                <wp:extent cx="163068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31D" w:rsidRPr="001B5912" w:rsidRDefault="00835CDD" w:rsidP="00AD231D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OBJETIVES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963B5" id="_x0000_s1038" type="#_x0000_t202" style="position:absolute;margin-left:17.4pt;margin-top:150.3pt;width:128.4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" filled="f" stroked="f">
                <v:textbox style="mso-fit-shape-to-text:t">
                  <w:txbxContent>
                    <w:p w:rsidR="00AD231D" w:rsidRPr="001B5912" w:rsidRDefault="00835CDD" w:rsidP="00AD231D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OBJETIVES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31D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4D3750C" wp14:editId="2F3E19F0">
                <wp:simplePos x="0" y="0"/>
                <wp:positionH relativeFrom="margin">
                  <wp:posOffset>-238125</wp:posOffset>
                </wp:positionH>
                <wp:positionV relativeFrom="paragraph">
                  <wp:posOffset>1946910</wp:posOffset>
                </wp:positionV>
                <wp:extent cx="6100852" cy="312420"/>
                <wp:effectExtent l="0" t="0" r="0" b="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C621B" id="Group 1" o:spid="_x0000_s1026" style="position:absolute;margin-left:-18.75pt;margin-top:153.3pt;width:480.4pt;height:24.6pt;z-index:251831296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">
                <v:rect id="Rectángulo 7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" fillcolor="#6179aa" stroked="f" strokeweight="1pt"/>
                <v:shape id="Imagen 8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">
                  <v:imagedata r:id="rId17" o:title=""/>
                </v:shape>
                <v:shape id="Imagen 9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">
                  <v:imagedata r:id="rId17" o:title=""/>
                </v:shape>
                <v:shape id="Imagen 10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">
                  <v:imagedata r:id="rId18" o:title=""/>
                </v:shape>
                <w10:wrap anchorx="margin"/>
              </v:group>
            </w:pict>
          </mc:Fallback>
        </mc:AlternateContent>
      </w:r>
      <w:r w:rsidR="00BB08EF">
        <w:br w:type="page"/>
      </w:r>
      <w:r w:rsidR="002B41DA" w:rsidRPr="006F118F">
        <w:rPr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0A3F1A1" wp14:editId="7C795E43">
                <wp:simplePos x="0" y="0"/>
                <wp:positionH relativeFrom="margin">
                  <wp:posOffset>175260</wp:posOffset>
                </wp:positionH>
                <wp:positionV relativeFrom="paragraph">
                  <wp:posOffset>426720</wp:posOffset>
                </wp:positionV>
                <wp:extent cx="5791200" cy="208788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8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Default="00675C30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Spanish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languaje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languaje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basic</w:t>
                            </w:r>
                            <w:proofErr w:type="spellEnd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English </w:t>
                            </w:r>
                            <w:proofErr w:type="spellStart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languaje</w:t>
                            </w:r>
                            <w:proofErr w:type="spellEnd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handling</w:t>
                            </w:r>
                            <w:proofErr w:type="spellEnd"/>
                            <w:r w:rsidR="002B41D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in a 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50%.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052418" w:rsidRDefault="002B41DA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software in JAVA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languaje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sites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HTML5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management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CSS3, PHP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and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BOOTSTRAP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addition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basic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principles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and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B41DA" w:rsidRPr="00052418" w:rsidRDefault="002B41DA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CMS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52418" w:rsidRDefault="002B41DA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Management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software and video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editing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ADOBE.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052418" w:rsidRPr="00052418" w:rsidRDefault="002B41DA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Conference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attendance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SWITCH 2016 in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Leon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Guanajuato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inside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entrepreneurship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workshops.</w:t>
                            </w:r>
                          </w:p>
                          <w:p w:rsidR="00052418" w:rsidRPr="00BC13F8" w:rsidRDefault="00052418" w:rsidP="0005241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52418" w:rsidRPr="00A637D8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F1A1" id="_x0000_s1039" type="#_x0000_t202" style="position:absolute;margin-left:13.8pt;margin-top:33.6pt;width:456pt;height:164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" filled="f" stroked="f">
                <v:textbox>
                  <w:txbxContent>
                    <w:p w:rsidR="00052418" w:rsidRDefault="00675C30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Spanish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languaje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as a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native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languaje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basic</w:t>
                      </w:r>
                      <w:proofErr w:type="spellEnd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English </w:t>
                      </w:r>
                      <w:proofErr w:type="spellStart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languaje</w:t>
                      </w:r>
                      <w:proofErr w:type="spellEnd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handling</w:t>
                      </w:r>
                      <w:proofErr w:type="spellEnd"/>
                      <w:r w:rsidR="002B41D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in a 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50%.</w:t>
                      </w:r>
                    </w:p>
                    <w:p w:rsidR="00052418" w:rsidRPr="00052418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052418" w:rsidRDefault="002B41DA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Ability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create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software in JAVA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languaje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and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sites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HTML5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management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CSS3, PHP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and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BOOTSTRAP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addition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basic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principles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and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2B41DA" w:rsidRPr="00052418" w:rsidRDefault="002B41DA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High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knowledge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CMS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052418" w:rsidRDefault="002B41DA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Management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photo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design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software and video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editing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high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knowledge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library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ADOBE.</w:t>
                      </w:r>
                    </w:p>
                    <w:p w:rsidR="00052418" w:rsidRPr="00052418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052418" w:rsidRPr="00052418" w:rsidRDefault="002B41DA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Conference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attendance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SWITCH 2016 in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Leon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Guanajuato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inside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entrepreneurship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workshops.</w:t>
                      </w:r>
                    </w:p>
                    <w:p w:rsidR="00052418" w:rsidRPr="00BC13F8" w:rsidRDefault="00052418" w:rsidP="0005241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52418" w:rsidRPr="00A637D8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37A2F4" wp14:editId="6473272E">
                <wp:simplePos x="0" y="0"/>
                <wp:positionH relativeFrom="column">
                  <wp:posOffset>-22860</wp:posOffset>
                </wp:positionH>
                <wp:positionV relativeFrom="paragraph">
                  <wp:posOffset>53340</wp:posOffset>
                </wp:positionV>
                <wp:extent cx="6100445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0110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098633" id="Group 3" o:spid="_x0000_s1026" style="position:absolute;margin-left:-1.8pt;margin-top:4.2pt;width:480.35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17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17" o:title=""/>
                </v:shape>
                <v:shape id="Imagen 231" o:spid="_x0000_s1030" type="#_x0000_t75" style="position:absolute;left:42501;top:517;width:180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457200</wp:posOffset>
                </wp:positionH>
                <wp:positionV relativeFrom="paragraph">
                  <wp:posOffset>30480</wp:posOffset>
                </wp:positionV>
                <wp:extent cx="3802380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675C30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SKILLS AND KNOWLEDGES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40" type="#_x0000_t202" style="position:absolute;margin-left:36pt;margin-top:2.4pt;width:299.4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" filled="f" stroked="f">
                <v:textbox style="mso-fit-shape-to-text:t">
                  <w:txbxContent>
                    <w:p w:rsidR="00A24E8B" w:rsidRPr="001B5912" w:rsidRDefault="00675C30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SKILLS AND KNOWLEDGES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D3A2462" wp14:editId="3A92B412">
                <wp:simplePos x="0" y="0"/>
                <wp:positionH relativeFrom="margin">
                  <wp:posOffset>26035</wp:posOffset>
                </wp:positionH>
                <wp:positionV relativeFrom="paragraph">
                  <wp:posOffset>4686300</wp:posOffset>
                </wp:positionV>
                <wp:extent cx="3871595" cy="1424940"/>
                <wp:effectExtent l="0" t="0" r="0" b="381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Rogelio Almanza </w:t>
                            </w:r>
                            <w:proofErr w:type="spellStart"/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Herrejon</w:t>
                            </w:r>
                            <w:proofErr w:type="spellEnd"/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17-2-26-26</w:t>
                            </w:r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Francisco I. Madero 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#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1066</w:t>
                            </w:r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Street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Email:</w:t>
                            </w:r>
                            <w:r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spice_rah@hotmail.com</w:t>
                            </w:r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Relationship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Coworker</w:t>
                            </w:r>
                            <w:proofErr w:type="spellEnd"/>
                          </w:p>
                          <w:p w:rsidR="00052418" w:rsidRPr="00052418" w:rsidRDefault="008A7934" w:rsidP="00052418">
                            <w:pPr>
                              <w:spacing w:after="0" w:line="36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knowing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him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years</w:t>
                            </w:r>
                            <w:proofErr w:type="spellEnd"/>
                          </w:p>
                          <w:p w:rsidR="00052418" w:rsidRPr="00D35AA5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052418" w:rsidRPr="00D35AA5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2462" id="_x0000_s1041" type="#_x0000_t202" style="position:absolute;margin-left:2.05pt;margin-top:369pt;width:304.85pt;height:112.2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" filled="f" stroked="f">
                <v:textbox>
                  <w:txbxContent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Rogelio Almanza </w:t>
                      </w:r>
                      <w:proofErr w:type="spellStart"/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Herrejon</w:t>
                      </w:r>
                      <w:proofErr w:type="spellEnd"/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Phone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17-2-26-26</w:t>
                      </w:r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Address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Francisco I. Madero 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#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1066</w:t>
                      </w:r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Street</w:t>
                      </w:r>
                    </w:p>
                    <w:p w:rsidR="00052418" w:rsidRPr="00052418" w:rsidRDefault="00052418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Email:</w:t>
                      </w:r>
                      <w:r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spice_rah@hotmail.com</w:t>
                      </w:r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Relationship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Coworker</w:t>
                      </w:r>
                      <w:proofErr w:type="spellEnd"/>
                    </w:p>
                    <w:p w:rsidR="00052418" w:rsidRPr="00052418" w:rsidRDefault="008A7934" w:rsidP="00052418">
                      <w:pPr>
                        <w:spacing w:after="0" w:line="36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Years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knowing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him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years</w:t>
                      </w:r>
                      <w:proofErr w:type="spellEnd"/>
                    </w:p>
                    <w:p w:rsidR="00052418" w:rsidRPr="00D35AA5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052418" w:rsidRPr="00D35AA5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757F1C" wp14:editId="249A2CEA">
                <wp:simplePos x="0" y="0"/>
                <wp:positionH relativeFrom="column">
                  <wp:posOffset>0</wp:posOffset>
                </wp:positionH>
                <wp:positionV relativeFrom="paragraph">
                  <wp:posOffset>5887085</wp:posOffset>
                </wp:positionV>
                <wp:extent cx="89535" cy="45085"/>
                <wp:effectExtent l="3175" t="0" r="8890" b="8890"/>
                <wp:wrapNone/>
                <wp:docPr id="255" name="Triángulo isóscele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C07E" id="Triángulo isósceles 255" o:spid="_x0000_s1026" type="#_x0000_t5" style="position:absolute;margin-left:0;margin-top:463.55pt;width:7.05pt;height:3.55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VsQ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7603B7" wp14:editId="5A796E8D">
                <wp:simplePos x="0" y="0"/>
                <wp:positionH relativeFrom="column">
                  <wp:posOffset>4445</wp:posOffset>
                </wp:positionH>
                <wp:positionV relativeFrom="paragraph">
                  <wp:posOffset>5691505</wp:posOffset>
                </wp:positionV>
                <wp:extent cx="89535" cy="45085"/>
                <wp:effectExtent l="3175" t="0" r="8890" b="8890"/>
                <wp:wrapNone/>
                <wp:docPr id="234" name="Triángulo isóscele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18A" id="Triángulo isósceles 234" o:spid="_x0000_s1026" type="#_x0000_t5" style="position:absolute;margin-left:.35pt;margin-top:448.15pt;width:7.05pt;height:3.5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g6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x1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AD24E3" wp14:editId="306D1E70">
                <wp:simplePos x="0" y="0"/>
                <wp:positionH relativeFrom="column">
                  <wp:posOffset>0</wp:posOffset>
                </wp:positionH>
                <wp:positionV relativeFrom="paragraph">
                  <wp:posOffset>5460365</wp:posOffset>
                </wp:positionV>
                <wp:extent cx="89535" cy="45085"/>
                <wp:effectExtent l="3175" t="0" r="8890" b="8890"/>
                <wp:wrapNone/>
                <wp:docPr id="233" name="Triángulo isóscel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9652" id="Triángulo isósceles 233" o:spid="_x0000_s1026" type="#_x0000_t5" style="position:absolute;margin-left:0;margin-top:429.95pt;width:7.05pt;height:3.55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rO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54829E" wp14:editId="1A23BD0B">
                <wp:simplePos x="0" y="0"/>
                <wp:positionH relativeFrom="column">
                  <wp:posOffset>1905</wp:posOffset>
                </wp:positionH>
                <wp:positionV relativeFrom="paragraph">
                  <wp:posOffset>5241925</wp:posOffset>
                </wp:positionV>
                <wp:extent cx="89535" cy="45085"/>
                <wp:effectExtent l="3175" t="0" r="8890" b="8890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EEB4" id="Triángulo isósceles 31" o:spid="_x0000_s1026" type="#_x0000_t5" style="position:absolute;margin-left:.15pt;margin-top:412.75pt;width:7.05pt;height:3.55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7QsQIAAKI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024602" wp14:editId="78448521">
                <wp:simplePos x="0" y="0"/>
                <wp:positionH relativeFrom="column">
                  <wp:posOffset>1905</wp:posOffset>
                </wp:positionH>
                <wp:positionV relativeFrom="paragraph">
                  <wp:posOffset>5019040</wp:posOffset>
                </wp:positionV>
                <wp:extent cx="89535" cy="45085"/>
                <wp:effectExtent l="3175" t="0" r="8890" b="8890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88FC" id="Triángulo isósceles 30" o:spid="_x0000_s1026" type="#_x0000_t5" style="position:absolute;margin-left:.15pt;margin-top:395.2pt;width:7.05pt;height:3.5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sUsAIAAKI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3AA55C" wp14:editId="43E6AA84">
                <wp:simplePos x="0" y="0"/>
                <wp:positionH relativeFrom="column">
                  <wp:posOffset>3810</wp:posOffset>
                </wp:positionH>
                <wp:positionV relativeFrom="paragraph">
                  <wp:posOffset>4815840</wp:posOffset>
                </wp:positionV>
                <wp:extent cx="89535" cy="45085"/>
                <wp:effectExtent l="3175" t="0" r="8890" b="8890"/>
                <wp:wrapNone/>
                <wp:docPr id="29" name="Triá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B8F0" id="Triángulo isósceles 29" o:spid="_x0000_s1026" type="#_x0000_t5" style="position:absolute;margin-left:.3pt;margin-top:379.2pt;width:7.05pt;height:3.55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712EC8" wp14:editId="471C8546">
                <wp:simplePos x="0" y="0"/>
                <wp:positionH relativeFrom="column">
                  <wp:posOffset>34290</wp:posOffset>
                </wp:positionH>
                <wp:positionV relativeFrom="paragraph">
                  <wp:posOffset>4141470</wp:posOffset>
                </wp:positionV>
                <wp:extent cx="89535" cy="45085"/>
                <wp:effectExtent l="3175" t="0" r="8890" b="8890"/>
                <wp:wrapNone/>
                <wp:docPr id="28" name="Triángulo isósce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AFE" id="Triángulo isósceles 28" o:spid="_x0000_s1026" type="#_x0000_t5" style="position:absolute;margin-left:2.7pt;margin-top:326.1pt;width:7.05pt;height:3.55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BOsAIAAKI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84583" wp14:editId="3AFF732E">
                <wp:simplePos x="0" y="0"/>
                <wp:positionH relativeFrom="column">
                  <wp:posOffset>38735</wp:posOffset>
                </wp:positionH>
                <wp:positionV relativeFrom="paragraph">
                  <wp:posOffset>3945890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6F35" id="Triángulo isósceles 263" o:spid="_x0000_s1026" type="#_x0000_t5" style="position:absolute;margin-left:3.05pt;margin-top:310.7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/XpZ7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3714750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F972" id="Triángulo isósceles 262" o:spid="_x0000_s1026" type="#_x0000_t5" style="position:absolute;margin-left:2.7pt;margin-top:292.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3496310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EF6" id="Triángulo isósceles 261" o:spid="_x0000_s1026" type="#_x0000_t5" style="position:absolute;margin-left:2.85pt;margin-top:275.3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Dazc+E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3273425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AE06" id="Triángulo isósceles 260" o:spid="_x0000_s1026" type="#_x0000_t5" style="position:absolute;margin-left:2.85pt;margin-top:257.7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0A29DE" wp14:editId="0CF5237C">
                <wp:simplePos x="0" y="0"/>
                <wp:positionH relativeFrom="margin">
                  <wp:posOffset>70485</wp:posOffset>
                </wp:positionH>
                <wp:positionV relativeFrom="paragraph">
                  <wp:posOffset>2941320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Mary Carmen Crescencio Bernal</w:t>
                            </w:r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417-104-97-74</w:t>
                            </w:r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Niño artillero #30</w:t>
                            </w:r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Street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Email:</w:t>
                            </w:r>
                            <w:r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marylupe58@hotmail.com</w:t>
                            </w:r>
                          </w:p>
                          <w:p w:rsidR="00052418" w:rsidRPr="00052418" w:rsidRDefault="002B41DA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Relationship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Coworker</w:t>
                            </w:r>
                            <w:proofErr w:type="spellEnd"/>
                          </w:p>
                          <w:p w:rsidR="00052418" w:rsidRPr="00052418" w:rsidRDefault="002B41DA" w:rsidP="00052418">
                            <w:pPr>
                              <w:spacing w:after="0" w:line="36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knowing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him</w:t>
                            </w:r>
                            <w:proofErr w:type="spellEnd"/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6 </w:t>
                            </w:r>
                            <w:proofErr w:type="spellStart"/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years</w:t>
                            </w:r>
                            <w:proofErr w:type="spellEnd"/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29DE" id="_x0000_s1042" type="#_x0000_t202" style="position:absolute;margin-left:5.55pt;margin-top:231.6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" filled="f" stroked="f">
                <v:textbox>
                  <w:txbxContent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Mary Carmen Crescencio Bernal</w:t>
                      </w:r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Phone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417-104-97-74</w:t>
                      </w:r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Address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Niño artillero #30</w:t>
                      </w:r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Street</w:t>
                      </w:r>
                    </w:p>
                    <w:p w:rsidR="00052418" w:rsidRPr="00052418" w:rsidRDefault="00052418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Email:</w:t>
                      </w:r>
                      <w:r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marylupe58@hotmail.com</w:t>
                      </w:r>
                    </w:p>
                    <w:p w:rsidR="00052418" w:rsidRPr="00052418" w:rsidRDefault="002B41DA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Relationship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Coworker</w:t>
                      </w:r>
                      <w:proofErr w:type="spellEnd"/>
                    </w:p>
                    <w:p w:rsidR="00052418" w:rsidRPr="00052418" w:rsidRDefault="002B41DA" w:rsidP="00052418">
                      <w:pPr>
                        <w:spacing w:after="0" w:line="36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Years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of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knowing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him</w:t>
                      </w:r>
                      <w:proofErr w:type="spellEnd"/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6 </w:t>
                      </w:r>
                      <w:proofErr w:type="spellStart"/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years</w:t>
                      </w:r>
                      <w:proofErr w:type="spellEnd"/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2537460</wp:posOffset>
                </wp:positionV>
                <wp:extent cx="6100445" cy="3124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2060" y="76634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1E8B3C" id="Group 4" o:spid="_x0000_s1026" style="position:absolute;margin-left:-1.8pt;margin-top:199.8pt;width:480.35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13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13" o:title=""/>
                </v:shape>
                <v:shape id="Imagen 250" o:spid="_x0000_s1030" type="#_x0000_t75" style="position:absolute;left:36120;top:766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052418" w:rsidRPr="00A91A4A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FEE041" wp14:editId="5FEDF80D">
                <wp:simplePos x="0" y="0"/>
                <wp:positionH relativeFrom="margin">
                  <wp:posOffset>449580</wp:posOffset>
                </wp:positionH>
                <wp:positionV relativeFrom="paragraph">
                  <wp:posOffset>2514600</wp:posOffset>
                </wp:positionV>
                <wp:extent cx="321564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2B41D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PERSONAL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EE041" id="_x0000_s1043" type="#_x0000_t202" style="position:absolute;margin-left:35.4pt;margin-top:198pt;width:253.2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" filled="f" stroked="f">
                <v:textbox style="mso-fit-shape-to-text:t">
                  <w:txbxContent>
                    <w:p w:rsidR="00A91A4A" w:rsidRPr="001B5912" w:rsidRDefault="002B41D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PERSONAL 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D14FD" wp14:editId="1B7B1610">
                <wp:simplePos x="0" y="0"/>
                <wp:positionH relativeFrom="column">
                  <wp:posOffset>38100</wp:posOffset>
                </wp:positionH>
                <wp:positionV relativeFrom="paragraph">
                  <wp:posOffset>3070225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4804" id="Triángulo isósceles 258" o:spid="_x0000_s1026" type="#_x0000_t5" style="position:absolute;margin-left:3pt;margin-top:241.7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LMdVo/hAAAA&#10;CAEAAA8AAAAAAAAAAAAAAAAACwUAAGRycy9kb3ducmV2LnhtbFBLBQYAAAAABAAEAPMAAAAZBgAA&#10;AAA=&#10;" fillcolor="#a98e50" stroked="f" strokeweight="1pt"/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0546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44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Wkzf&#10;jR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747" w:rsidRDefault="00253747" w:rsidP="00A01AB1">
      <w:pPr>
        <w:spacing w:after="0" w:line="240" w:lineRule="auto"/>
      </w:pPr>
      <w:r>
        <w:separator/>
      </w:r>
    </w:p>
  </w:endnote>
  <w:endnote w:type="continuationSeparator" w:id="0">
    <w:p w:rsidR="00253747" w:rsidRDefault="00253747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747" w:rsidRDefault="00253747" w:rsidP="00A01AB1">
      <w:pPr>
        <w:spacing w:after="0" w:line="240" w:lineRule="auto"/>
      </w:pPr>
      <w:r>
        <w:separator/>
      </w:r>
    </w:p>
  </w:footnote>
  <w:footnote w:type="continuationSeparator" w:id="0">
    <w:p w:rsidR="00253747" w:rsidRDefault="00253747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98"/>
    <w:rsid w:val="00043E68"/>
    <w:rsid w:val="00052418"/>
    <w:rsid w:val="00055585"/>
    <w:rsid w:val="000D2471"/>
    <w:rsid w:val="001268FA"/>
    <w:rsid w:val="00141993"/>
    <w:rsid w:val="00193CE6"/>
    <w:rsid w:val="001B5912"/>
    <w:rsid w:val="001E4ECB"/>
    <w:rsid w:val="00215398"/>
    <w:rsid w:val="00253747"/>
    <w:rsid w:val="002803EC"/>
    <w:rsid w:val="002B41DA"/>
    <w:rsid w:val="002D21DE"/>
    <w:rsid w:val="00366B75"/>
    <w:rsid w:val="003810F0"/>
    <w:rsid w:val="003D4523"/>
    <w:rsid w:val="00447C42"/>
    <w:rsid w:val="00462C60"/>
    <w:rsid w:val="004635FB"/>
    <w:rsid w:val="004A17D5"/>
    <w:rsid w:val="004D29B3"/>
    <w:rsid w:val="004D564D"/>
    <w:rsid w:val="005149F1"/>
    <w:rsid w:val="00515C71"/>
    <w:rsid w:val="00534B33"/>
    <w:rsid w:val="0053752C"/>
    <w:rsid w:val="00550F10"/>
    <w:rsid w:val="00560D1F"/>
    <w:rsid w:val="005A3C52"/>
    <w:rsid w:val="006220C2"/>
    <w:rsid w:val="0063761F"/>
    <w:rsid w:val="00675C30"/>
    <w:rsid w:val="006A1130"/>
    <w:rsid w:val="006C6590"/>
    <w:rsid w:val="006F118F"/>
    <w:rsid w:val="00732C10"/>
    <w:rsid w:val="00767C17"/>
    <w:rsid w:val="007C43F4"/>
    <w:rsid w:val="007E5532"/>
    <w:rsid w:val="00835CDD"/>
    <w:rsid w:val="00845EF5"/>
    <w:rsid w:val="00853A66"/>
    <w:rsid w:val="00886A8E"/>
    <w:rsid w:val="008A7934"/>
    <w:rsid w:val="008B650E"/>
    <w:rsid w:val="00901007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AD231D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028"/>
    <w:rsid w:val="00C37AAD"/>
    <w:rsid w:val="00C54257"/>
    <w:rsid w:val="00C5555F"/>
    <w:rsid w:val="00D065CD"/>
    <w:rsid w:val="00D14807"/>
    <w:rsid w:val="00D2492A"/>
    <w:rsid w:val="00D31824"/>
    <w:rsid w:val="00D35AA5"/>
    <w:rsid w:val="00DF364B"/>
    <w:rsid w:val="00E06111"/>
    <w:rsid w:val="00E26E85"/>
    <w:rsid w:val="00E70370"/>
    <w:rsid w:val="00E8166E"/>
    <w:rsid w:val="00E90504"/>
    <w:rsid w:val="00EA3B3C"/>
    <w:rsid w:val="00EE1E98"/>
    <w:rsid w:val="00FA42B5"/>
    <w:rsid w:val="00FB7834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57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styleId="Hipervnculo">
    <w:name w:val="Hyperlink"/>
    <w:basedOn w:val="Fuentedeprrafopredeter"/>
    <w:uiPriority w:val="99"/>
    <w:unhideWhenUsed/>
    <w:rsid w:val="00EE1E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E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%20Mandujan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2018-01-13T05:36:00Z</dcterms:created>
  <dcterms:modified xsi:type="dcterms:W3CDTF">2018-01-13T17:23:00Z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