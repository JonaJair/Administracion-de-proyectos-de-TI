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835990" w:rsidRDefault="00835990">
      <w:pPr>
        <w:pStyle w:val="Ttulo5"/>
      </w:pPr>
    </w:p>
    <w:p w:rsidR="00835990" w:rsidRDefault="00835990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:rsidRPr="00974C02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835990" w:rsidRPr="00974C02" w:rsidRDefault="00974C02">
            <w:pPr>
              <w:pStyle w:val="Ttulo4"/>
              <w:rPr>
                <w:i w:val="0"/>
                <w:sz w:val="20"/>
                <w:lang w:val="es-MX"/>
              </w:rPr>
            </w:pPr>
            <w:r w:rsidRPr="00974C02">
              <w:rPr>
                <w:i w:val="0"/>
                <w:sz w:val="20"/>
                <w:lang w:val="es-MX"/>
              </w:rPr>
              <w:t xml:space="preserve">La </w:t>
            </w:r>
            <w:proofErr w:type="gramStart"/>
            <w:r w:rsidRPr="00974C02">
              <w:rPr>
                <w:i w:val="0"/>
                <w:sz w:val="20"/>
                <w:lang w:val="es-MX"/>
              </w:rPr>
              <w:t>Mexicana</w:t>
            </w:r>
            <w:proofErr w:type="gramEnd"/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</w:rPr>
              <w:t>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</w:t>
            </w:r>
            <w:proofErr w:type="gramEnd"/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835990" w:rsidRDefault="00E83CCE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  <w:r w:rsidR="005D037F">
              <w:rPr>
                <w:i w:val="0"/>
                <w:sz w:val="20"/>
              </w:rPr>
              <w:t>3</w:t>
            </w:r>
            <w:r>
              <w:rPr>
                <w:i w:val="0"/>
                <w:sz w:val="20"/>
              </w:rPr>
              <w:t>/</w:t>
            </w:r>
            <w:r w:rsidR="005D037F">
              <w:rPr>
                <w:i w:val="0"/>
                <w:sz w:val="20"/>
              </w:rPr>
              <w:t>1</w:t>
            </w:r>
            <w:r w:rsidR="00386655">
              <w:rPr>
                <w:i w:val="0"/>
                <w:sz w:val="20"/>
              </w:rPr>
              <w:t>2</w:t>
            </w:r>
            <w:r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835990" w:rsidRDefault="000C5002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UTL.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835990" w:rsidRDefault="00386655" w:rsidP="00386655">
            <w:pPr>
              <w:pStyle w:val="Ttulo4"/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Jonathan Jair Alfaro Sánchez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835990" w:rsidRDefault="00386655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</w:t>
            </w:r>
            <w:r w:rsidR="00D83C9B">
              <w:rPr>
                <w:i w:val="0"/>
                <w:sz w:val="20"/>
              </w:rPr>
              <w:t>0 minutes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 w:rsidRPr="009A0661">
        <w:trPr>
          <w:cantSplit/>
          <w:trHeight w:val="252"/>
        </w:trPr>
        <w:tc>
          <w:tcPr>
            <w:tcW w:w="10080" w:type="dxa"/>
          </w:tcPr>
          <w:p w:rsidR="00835990" w:rsidRPr="00400032" w:rsidRDefault="00400032">
            <w:pPr>
              <w:pStyle w:val="CovFormText"/>
              <w:rPr>
                <w:sz w:val="20"/>
              </w:rPr>
            </w:pPr>
            <w:r w:rsidRPr="00400032">
              <w:rPr>
                <w:sz w:val="20"/>
              </w:rPr>
              <w:t>Deal with matters related to activity 2 of the second partial.</w:t>
            </w:r>
          </w:p>
        </w:tc>
      </w:tr>
    </w:tbl>
    <w:p w:rsidR="00835990" w:rsidRPr="00400032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2242"/>
        <w:gridCol w:w="3119"/>
        <w:gridCol w:w="1626"/>
      </w:tblGrid>
      <w:tr w:rsidR="00835990" w:rsidTr="000C5002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2. Attendance at </w:t>
            </w:r>
            <w:r w:rsidR="002D09E9">
              <w:t>Meeting</w:t>
            </w:r>
            <w:r w:rsidR="002D09E9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2D09E9">
        <w:trPr>
          <w:cantSplit/>
          <w:tblHeader/>
        </w:trPr>
        <w:tc>
          <w:tcPr>
            <w:tcW w:w="3093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42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proofErr w:type="gramStart"/>
            <w:r>
              <w:rPr>
                <w:b/>
                <w:i w:val="0"/>
                <w:sz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386655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 Jair Alfaro Sánchez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jonathan_jair_01@hotmail.com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417-102-6355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 Ángel Mandujano Barragán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miguel_dark97@hotmail.com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417-100-92-87</w:t>
            </w:r>
          </w:p>
        </w:tc>
      </w:tr>
      <w:tr w:rsidR="00386655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 Misael Alfaro Sánchez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Programmer/Tester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giovannimisael007@hotmail.com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386655" w:rsidRDefault="00386655" w:rsidP="0038665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417-109-12-50</w:t>
            </w:r>
          </w:p>
        </w:tc>
      </w:tr>
    </w:tbl>
    <w:p w:rsidR="00835990" w:rsidRPr="00117717" w:rsidRDefault="00835990">
      <w:pPr>
        <w:rPr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400032">
        <w:trPr>
          <w:cantSplit/>
        </w:trPr>
        <w:tc>
          <w:tcPr>
            <w:tcW w:w="10080" w:type="dxa"/>
          </w:tcPr>
          <w:p w:rsidR="00835990" w:rsidRPr="00400032" w:rsidRDefault="00400032">
            <w:pPr>
              <w:pStyle w:val="CovFormText"/>
              <w:rPr>
                <w:sz w:val="20"/>
              </w:rPr>
            </w:pPr>
            <w:r w:rsidRPr="00400032">
              <w:rPr>
                <w:sz w:val="20"/>
              </w:rPr>
              <w:t>Review the tasks to be delivered in the activity, assign tasks to the team members.</w:t>
            </w:r>
          </w:p>
        </w:tc>
      </w:tr>
    </w:tbl>
    <w:p w:rsidR="00835990" w:rsidRPr="00400032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400032">
        <w:trPr>
          <w:cantSplit/>
        </w:trPr>
        <w:tc>
          <w:tcPr>
            <w:tcW w:w="10080" w:type="dxa"/>
          </w:tcPr>
          <w:p w:rsidR="00835990" w:rsidRPr="00400032" w:rsidRDefault="00595833">
            <w:pPr>
              <w:pStyle w:val="CovFormText"/>
              <w:keepNext/>
              <w:rPr>
                <w:sz w:val="20"/>
              </w:rPr>
            </w:pPr>
            <w:r w:rsidRPr="00400032">
              <w:rPr>
                <w:b/>
                <w:sz w:val="20"/>
              </w:rPr>
              <w:t>01.0</w:t>
            </w:r>
            <w:r w:rsidR="009A0661" w:rsidRPr="00400032">
              <w:rPr>
                <w:b/>
                <w:sz w:val="20"/>
              </w:rPr>
              <w:t>3</w:t>
            </w:r>
            <w:r w:rsidRPr="00400032">
              <w:rPr>
                <w:b/>
                <w:sz w:val="20"/>
              </w:rPr>
              <w:t>.</w:t>
            </w:r>
            <w:r w:rsidR="009A0661" w:rsidRPr="00400032">
              <w:rPr>
                <w:b/>
                <w:sz w:val="20"/>
              </w:rPr>
              <w:t>12</w:t>
            </w:r>
            <w:r w:rsidRPr="00400032">
              <w:rPr>
                <w:b/>
                <w:sz w:val="20"/>
              </w:rPr>
              <w:t>.18:</w:t>
            </w:r>
            <w:r w:rsidR="00D93A10" w:rsidRPr="00400032">
              <w:t xml:space="preserve"> </w:t>
            </w:r>
            <w:r w:rsidR="00400032" w:rsidRPr="00400032">
              <w:rPr>
                <w:sz w:val="20"/>
              </w:rPr>
              <w:t>On Monday, March 12, the rubric of activity 2 was read in order to know what tasks were requested of us.</w:t>
            </w:r>
          </w:p>
          <w:p w:rsidR="00234F17" w:rsidRPr="00400032" w:rsidRDefault="00EA3F8B">
            <w:pPr>
              <w:pStyle w:val="CovFormText"/>
              <w:keepNext/>
              <w:rPr>
                <w:sz w:val="20"/>
              </w:rPr>
            </w:pPr>
            <w:r w:rsidRPr="00400032">
              <w:rPr>
                <w:b/>
                <w:sz w:val="20"/>
              </w:rPr>
              <w:t>02.</w:t>
            </w:r>
            <w:r w:rsidR="009A0661" w:rsidRPr="00400032">
              <w:rPr>
                <w:b/>
                <w:sz w:val="20"/>
              </w:rPr>
              <w:t>03.12</w:t>
            </w:r>
            <w:r w:rsidRPr="00400032">
              <w:rPr>
                <w:b/>
                <w:sz w:val="20"/>
              </w:rPr>
              <w:t>.18:</w:t>
            </w:r>
            <w:r w:rsidRPr="00400032">
              <w:rPr>
                <w:sz w:val="20"/>
              </w:rPr>
              <w:t xml:space="preserve"> </w:t>
            </w:r>
            <w:r w:rsidR="00400032" w:rsidRPr="00400032">
              <w:rPr>
                <w:sz w:val="20"/>
              </w:rPr>
              <w:t>The allocation of tasks among team members was subsequently carried out.</w:t>
            </w:r>
          </w:p>
        </w:tc>
      </w:tr>
    </w:tbl>
    <w:p w:rsidR="00835990" w:rsidRPr="00400032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974C02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974C02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74C02" w:rsidRPr="000117AD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0117AD" w:rsidRDefault="00197F78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Use case diagrams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B768EC" w:rsidRDefault="000117AD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74C02" w:rsidRPr="00B768EC" w:rsidRDefault="00320BA3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117AD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Pr="000117AD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Sequence diagrams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Pr="00B768EC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117AD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Class diagram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117AD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E-R</w:t>
            </w:r>
            <w:r>
              <w:rPr>
                <w:sz w:val="20"/>
                <w:lang w:val="es-MX"/>
              </w:rPr>
              <w:t xml:space="preserve">  </w:t>
            </w:r>
            <w:r w:rsidR="00320BA3">
              <w:rPr>
                <w:sz w:val="20"/>
                <w:lang w:val="es-MX"/>
              </w:rPr>
              <w:t>Diagram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117AD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Navigation map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117AD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Sketches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F5A1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Binnacle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F5A1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Events calendar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F5A1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Communications matrix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0F5A1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Project priorities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  <w:tr w:rsidR="00320BA3" w:rsidRPr="000117AD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20BA3" w:rsidRDefault="00197F78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197F78">
              <w:rPr>
                <w:sz w:val="20"/>
                <w:lang w:val="es-MX"/>
              </w:rPr>
              <w:t>Analysis of suppliers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20BA3" w:rsidRDefault="00320BA3" w:rsidP="00320BA3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320BA3" w:rsidRDefault="00320BA3" w:rsidP="00320BA3">
            <w:r w:rsidRPr="00A67A56">
              <w:rPr>
                <w:sz w:val="20"/>
                <w:lang w:val="es-MX"/>
              </w:rPr>
              <w:t>03/17/2018</w:t>
            </w:r>
          </w:p>
        </w:tc>
      </w:tr>
    </w:tbl>
    <w:p w:rsidR="00835990" w:rsidRPr="00B768EC" w:rsidRDefault="00835990">
      <w:pPr>
        <w:rPr>
          <w:sz w:val="20"/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3866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03</w:t>
            </w:r>
            <w:r w:rsidR="00EB410B">
              <w:rPr>
                <w:sz w:val="20"/>
              </w:rPr>
              <w:t>/</w:t>
            </w:r>
            <w:r>
              <w:rPr>
                <w:sz w:val="20"/>
              </w:rPr>
              <w:t>17</w:t>
            </w:r>
            <w:r w:rsidR="00EB410B">
              <w:rPr>
                <w:sz w:val="20"/>
              </w:rPr>
              <w:t>/2018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3866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10</w:t>
            </w:r>
            <w:r w:rsidR="00EB410B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  <w:r w:rsidR="008E3771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8E3771">
              <w:rPr>
                <w:sz w:val="20"/>
              </w:rPr>
              <w:t>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UTL</w:t>
            </w:r>
          </w:p>
        </w:tc>
      </w:tr>
      <w:tr w:rsidR="00835990" w:rsidRPr="00CD716A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Pr="00CD716A" w:rsidRDefault="00CD716A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 w:rsidRPr="00CD716A">
              <w:rPr>
                <w:b w:val="0"/>
                <w:sz w:val="20"/>
              </w:rPr>
              <w:t>Verify the flow of the processes captured in the diagrams, verify the structure of the database with customer requests, review the sketches.</w:t>
            </w:r>
            <w:bookmarkStart w:id="0" w:name="_GoBack"/>
            <w:bookmarkEnd w:id="0"/>
          </w:p>
        </w:tc>
      </w:tr>
    </w:tbl>
    <w:p w:rsidR="00835990" w:rsidRPr="00CD716A" w:rsidRDefault="00835990">
      <w:pPr>
        <w:pStyle w:val="Piedepgina"/>
        <w:tabs>
          <w:tab w:val="clear" w:pos="4320"/>
          <w:tab w:val="clear" w:pos="8640"/>
        </w:tabs>
      </w:pPr>
    </w:p>
    <w:sectPr w:rsidR="00835990" w:rsidRPr="00CD716A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C9" w:rsidRDefault="004A56C9">
      <w:r>
        <w:separator/>
      </w:r>
    </w:p>
  </w:endnote>
  <w:endnote w:type="continuationSeparator" w:id="0">
    <w:p w:rsidR="004A56C9" w:rsidRDefault="004A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83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C9" w:rsidRDefault="004A56C9">
      <w:r>
        <w:separator/>
      </w:r>
    </w:p>
  </w:footnote>
  <w:footnote w:type="continuationSeparator" w:id="0">
    <w:p w:rsidR="004A56C9" w:rsidRDefault="004A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835990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33684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1072AC08" wp14:editId="6992B5C4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2D09E9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835990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835990" w:rsidRDefault="00835990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386655">
            <w:rPr>
              <w:i/>
              <w:sz w:val="16"/>
            </w:rPr>
            <w:t>3</w:t>
          </w:r>
          <w:r>
            <w:rPr>
              <w:i/>
              <w:sz w:val="16"/>
            </w:rPr>
            <w:t>.</w:t>
          </w:r>
          <w:r w:rsidR="002D09E9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2D09E9">
            <w:rPr>
              <w:i/>
              <w:sz w:val="16"/>
            </w:rPr>
            <w:t>0</w:t>
          </w:r>
          <w:r w:rsidR="005D037F">
            <w:rPr>
              <w:i/>
              <w:sz w:val="16"/>
            </w:rPr>
            <w:t>3</w:t>
          </w:r>
          <w:r>
            <w:rPr>
              <w:i/>
              <w:sz w:val="16"/>
            </w:rPr>
            <w:t>/</w:t>
          </w:r>
          <w:r w:rsidR="005D037F">
            <w:rPr>
              <w:i/>
              <w:sz w:val="16"/>
            </w:rPr>
            <w:t>1</w:t>
          </w:r>
          <w:r w:rsidR="00400032">
            <w:rPr>
              <w:i/>
              <w:sz w:val="16"/>
            </w:rPr>
            <w:t>7</w:t>
          </w:r>
          <w:r>
            <w:rPr>
              <w:i/>
              <w:sz w:val="16"/>
            </w:rPr>
            <w:t>/20</w:t>
          </w:r>
          <w:r w:rsidR="002D09E9">
            <w:rPr>
              <w:i/>
              <w:sz w:val="16"/>
            </w:rPr>
            <w:t>18</w:t>
          </w:r>
        </w:p>
      </w:tc>
    </w:tr>
  </w:tbl>
  <w:p w:rsidR="00835990" w:rsidRDefault="00835990"/>
  <w:p w:rsidR="00835990" w:rsidRDefault="0083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8"/>
    <w:rsid w:val="000117AD"/>
    <w:rsid w:val="000365B4"/>
    <w:rsid w:val="00047355"/>
    <w:rsid w:val="000C5002"/>
    <w:rsid w:val="000F5A1E"/>
    <w:rsid w:val="00106960"/>
    <w:rsid w:val="00117717"/>
    <w:rsid w:val="00197F78"/>
    <w:rsid w:val="001E2B92"/>
    <w:rsid w:val="00234F17"/>
    <w:rsid w:val="002D09E9"/>
    <w:rsid w:val="002E7223"/>
    <w:rsid w:val="00320BA3"/>
    <w:rsid w:val="00336844"/>
    <w:rsid w:val="00361D28"/>
    <w:rsid w:val="00386655"/>
    <w:rsid w:val="00390BF0"/>
    <w:rsid w:val="003F0D40"/>
    <w:rsid w:val="00400032"/>
    <w:rsid w:val="00475309"/>
    <w:rsid w:val="00480A52"/>
    <w:rsid w:val="004A56C9"/>
    <w:rsid w:val="004D0611"/>
    <w:rsid w:val="00507064"/>
    <w:rsid w:val="00513C71"/>
    <w:rsid w:val="0053017A"/>
    <w:rsid w:val="00544B1D"/>
    <w:rsid w:val="00595833"/>
    <w:rsid w:val="005A53E9"/>
    <w:rsid w:val="005D037F"/>
    <w:rsid w:val="006F3B38"/>
    <w:rsid w:val="0074452E"/>
    <w:rsid w:val="007917C9"/>
    <w:rsid w:val="007C38BE"/>
    <w:rsid w:val="00826F47"/>
    <w:rsid w:val="00835990"/>
    <w:rsid w:val="008E3771"/>
    <w:rsid w:val="009004E3"/>
    <w:rsid w:val="009740EB"/>
    <w:rsid w:val="00974C02"/>
    <w:rsid w:val="009A0661"/>
    <w:rsid w:val="00AA28CB"/>
    <w:rsid w:val="00AB68D0"/>
    <w:rsid w:val="00B700D9"/>
    <w:rsid w:val="00B768EC"/>
    <w:rsid w:val="00BB02AB"/>
    <w:rsid w:val="00C2596F"/>
    <w:rsid w:val="00C36495"/>
    <w:rsid w:val="00C47505"/>
    <w:rsid w:val="00C60E5E"/>
    <w:rsid w:val="00CD3798"/>
    <w:rsid w:val="00CD716A"/>
    <w:rsid w:val="00CE11B6"/>
    <w:rsid w:val="00CE3CF6"/>
    <w:rsid w:val="00D77E58"/>
    <w:rsid w:val="00D83C9B"/>
    <w:rsid w:val="00D93A10"/>
    <w:rsid w:val="00E53462"/>
    <w:rsid w:val="00E57B19"/>
    <w:rsid w:val="00E83CCE"/>
    <w:rsid w:val="00EA3F8B"/>
    <w:rsid w:val="00EB410B"/>
    <w:rsid w:val="00ED48B5"/>
    <w:rsid w:val="00F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4A8"/>
  <w15:chartTrackingRefBased/>
  <w15:docId w15:val="{04D67E43-0D8A-4F52-AC01-712E781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sid w:val="00595833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958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90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24</cp:revision>
  <cp:lastPrinted>2002-09-23T15:13:00Z</cp:lastPrinted>
  <dcterms:created xsi:type="dcterms:W3CDTF">2018-02-04T17:32:00Z</dcterms:created>
  <dcterms:modified xsi:type="dcterms:W3CDTF">2018-03-18T04:05:00Z</dcterms:modified>
  <cp:category/>
</cp:coreProperties>
</file>