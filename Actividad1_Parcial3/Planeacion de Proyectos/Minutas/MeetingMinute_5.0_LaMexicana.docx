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90" w:rsidRDefault="00835990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835990" w:rsidRDefault="00835990">
      <w:pPr>
        <w:pStyle w:val="Ttulo5"/>
      </w:pPr>
    </w:p>
    <w:p w:rsidR="00835990" w:rsidRDefault="00835990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835990" w:rsidRDefault="00835990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835990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835990" w:rsidRPr="00974C02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835990" w:rsidRPr="00974C02" w:rsidRDefault="00974C02">
            <w:pPr>
              <w:pStyle w:val="Ttulo4"/>
              <w:rPr>
                <w:i w:val="0"/>
                <w:sz w:val="20"/>
                <w:lang w:val="es-MX"/>
              </w:rPr>
            </w:pPr>
            <w:r w:rsidRPr="00974C02">
              <w:rPr>
                <w:i w:val="0"/>
                <w:sz w:val="20"/>
                <w:lang w:val="es-MX"/>
              </w:rPr>
              <w:t xml:space="preserve">La </w:t>
            </w:r>
            <w:proofErr w:type="gramStart"/>
            <w:r w:rsidRPr="00974C02">
              <w:rPr>
                <w:i w:val="0"/>
                <w:sz w:val="20"/>
                <w:lang w:val="es-MX"/>
              </w:rPr>
              <w:t>Mexicana</w:t>
            </w:r>
            <w:proofErr w:type="gramEnd"/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</w:rPr>
              <w:t>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</w:t>
            </w:r>
            <w:proofErr w:type="gramEnd"/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:rsidR="00835990" w:rsidRDefault="00E83CCE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  <w:r w:rsidR="005D037F">
              <w:rPr>
                <w:i w:val="0"/>
                <w:sz w:val="20"/>
              </w:rPr>
              <w:t>3</w:t>
            </w:r>
            <w:r>
              <w:rPr>
                <w:i w:val="0"/>
                <w:sz w:val="20"/>
              </w:rPr>
              <w:t>/</w:t>
            </w:r>
            <w:r w:rsidR="005D037F">
              <w:rPr>
                <w:i w:val="0"/>
                <w:sz w:val="20"/>
              </w:rPr>
              <w:t>17</w:t>
            </w:r>
            <w:r>
              <w:rPr>
                <w:i w:val="0"/>
                <w:sz w:val="20"/>
              </w:rPr>
              <w:t>/2018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835990" w:rsidRDefault="000C5002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UTL.</w:t>
            </w:r>
          </w:p>
        </w:tc>
      </w:tr>
      <w:tr w:rsidR="00835990">
        <w:trPr>
          <w:cantSplit/>
          <w:tblHeader/>
        </w:trPr>
        <w:tc>
          <w:tcPr>
            <w:tcW w:w="234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835990" w:rsidRDefault="009740EB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Mary Carmen Crescencio Bernal</w:t>
            </w:r>
          </w:p>
        </w:tc>
        <w:tc>
          <w:tcPr>
            <w:tcW w:w="1800" w:type="dxa"/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835990" w:rsidRDefault="00D83C9B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50 minutes</w:t>
            </w:r>
          </w:p>
        </w:tc>
      </w:tr>
    </w:tbl>
    <w:p w:rsidR="00835990" w:rsidRDefault="0083599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1. Purpose of Meeting</w:t>
            </w:r>
          </w:p>
        </w:tc>
      </w:tr>
      <w:tr w:rsidR="00835990" w:rsidRPr="0044714D">
        <w:trPr>
          <w:cantSplit/>
          <w:trHeight w:val="252"/>
        </w:trPr>
        <w:tc>
          <w:tcPr>
            <w:tcW w:w="10080" w:type="dxa"/>
          </w:tcPr>
          <w:p w:rsidR="00835990" w:rsidRPr="00930965" w:rsidRDefault="00930965">
            <w:pPr>
              <w:pStyle w:val="CovFormText"/>
              <w:rPr>
                <w:sz w:val="20"/>
              </w:rPr>
            </w:pPr>
            <w:r w:rsidRPr="00930965">
              <w:rPr>
                <w:sz w:val="20"/>
              </w:rPr>
              <w:t>Acceptance of work by the client.</w:t>
            </w:r>
          </w:p>
        </w:tc>
      </w:tr>
    </w:tbl>
    <w:p w:rsidR="00835990" w:rsidRPr="00930965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3"/>
        <w:gridCol w:w="2242"/>
        <w:gridCol w:w="3119"/>
        <w:gridCol w:w="1626"/>
      </w:tblGrid>
      <w:tr w:rsidR="00835990" w:rsidTr="000C5002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2. Attendance at </w:t>
            </w:r>
            <w:r w:rsidR="002D09E9">
              <w:t>Meeting</w:t>
            </w:r>
            <w:r w:rsidR="002D09E9">
              <w:rPr>
                <w:sz w:val="22"/>
              </w:rPr>
              <w:t xml:space="preserve"> (</w:t>
            </w:r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2D09E9">
        <w:trPr>
          <w:cantSplit/>
          <w:tblHeader/>
        </w:trPr>
        <w:tc>
          <w:tcPr>
            <w:tcW w:w="3093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42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proofErr w:type="gramStart"/>
            <w:r>
              <w:rPr>
                <w:b/>
                <w:i w:val="0"/>
                <w:sz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3119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626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Sarahi Dorantes Carrillo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C60E5E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</w:t>
            </w:r>
            <w:r w:rsidR="002D09E9">
              <w:rPr>
                <w:sz w:val="20"/>
                <w:lang w:val="es-MX"/>
              </w:rPr>
              <w:t>ara_punk_93@hotmail.com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116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4380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Marcelino Onofre Ramírez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C60E5E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</w:t>
            </w:r>
            <w:r w:rsidR="002D09E9">
              <w:rPr>
                <w:sz w:val="20"/>
                <w:lang w:val="es-MX"/>
              </w:rPr>
              <w:t>arceonofre123@hotmail.com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447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5199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Irvin Alejandro Fuentes Trujillo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Client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yosoyelvivin@gmail.com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Pr="00117717" w:rsidRDefault="002D09E9" w:rsidP="002D09E9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417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106</w:t>
            </w:r>
            <w:r w:rsidR="00C60E5E">
              <w:rPr>
                <w:sz w:val="20"/>
                <w:lang w:val="es-MX"/>
              </w:rPr>
              <w:t>-</w:t>
            </w:r>
            <w:r>
              <w:rPr>
                <w:sz w:val="20"/>
                <w:lang w:val="es-MX"/>
              </w:rPr>
              <w:t>3983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Mary Carmen Crescencio Bernal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7C38BE">
              <w:rPr>
                <w:sz w:val="20"/>
              </w:rPr>
              <w:t>arylupe58@hotmail.com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417-104-97-74</w:t>
            </w:r>
          </w:p>
        </w:tc>
      </w:tr>
      <w:tr w:rsidR="002D09E9" w:rsidRPr="00117717" w:rsidTr="002D09E9">
        <w:trPr>
          <w:cantSplit/>
        </w:trPr>
        <w:tc>
          <w:tcPr>
            <w:tcW w:w="30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 Ángel Mandujano Barragán</w:t>
            </w:r>
          </w:p>
        </w:tc>
        <w:tc>
          <w:tcPr>
            <w:tcW w:w="2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Designer/Programmer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miguel_dark97@hotmail.com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D09E9" w:rsidRDefault="002D09E9" w:rsidP="002D09E9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417-100-92-87</w:t>
            </w:r>
          </w:p>
        </w:tc>
      </w:tr>
    </w:tbl>
    <w:p w:rsidR="00835990" w:rsidRPr="00117717" w:rsidRDefault="00835990">
      <w:pPr>
        <w:rPr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930965">
        <w:trPr>
          <w:cantSplit/>
        </w:trPr>
        <w:tc>
          <w:tcPr>
            <w:tcW w:w="10080" w:type="dxa"/>
          </w:tcPr>
          <w:p w:rsidR="00835990" w:rsidRPr="00930965" w:rsidRDefault="00930965">
            <w:pPr>
              <w:pStyle w:val="CovFormText"/>
              <w:rPr>
                <w:sz w:val="20"/>
              </w:rPr>
            </w:pPr>
            <w:r w:rsidRPr="00930965">
              <w:rPr>
                <w:sz w:val="20"/>
              </w:rPr>
              <w:t>Verify the flow of the processes captured in the diagrams, verify the structure of the database with customer requests, review the sketches.</w:t>
            </w:r>
          </w:p>
        </w:tc>
      </w:tr>
    </w:tbl>
    <w:p w:rsidR="00835990" w:rsidRPr="00930965" w:rsidRDefault="00835990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35990" w:rsidTr="007917C9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835990" w:rsidRDefault="00835990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835990" w:rsidRPr="00234F17">
        <w:trPr>
          <w:cantSplit/>
        </w:trPr>
        <w:tc>
          <w:tcPr>
            <w:tcW w:w="10080" w:type="dxa"/>
          </w:tcPr>
          <w:p w:rsidR="00B27D6E" w:rsidRPr="00B27D6E" w:rsidRDefault="00B27D6E">
            <w:pPr>
              <w:pStyle w:val="CovFormText"/>
              <w:keepNext/>
              <w:rPr>
                <w:b/>
                <w:sz w:val="20"/>
              </w:rPr>
            </w:pPr>
            <w:r w:rsidRPr="00B27D6E">
              <w:rPr>
                <w:b/>
                <w:sz w:val="20"/>
              </w:rPr>
              <w:t>17.03.01.18:</w:t>
            </w:r>
            <w:r>
              <w:rPr>
                <w:lang w:val="en"/>
              </w:rPr>
              <w:t xml:space="preserve"> </w:t>
            </w:r>
            <w:r w:rsidR="0005252F">
              <w:rPr>
                <w:rStyle w:val="shorttext"/>
                <w:sz w:val="20"/>
                <w:lang w:val="en"/>
              </w:rPr>
              <w:t>T</w:t>
            </w:r>
            <w:r w:rsidRPr="00B27D6E">
              <w:rPr>
                <w:rStyle w:val="shorttext"/>
                <w:sz w:val="20"/>
                <w:lang w:val="en"/>
              </w:rPr>
              <w:t>he customer approved the sketches.</w:t>
            </w:r>
          </w:p>
        </w:tc>
      </w:tr>
    </w:tbl>
    <w:p w:rsidR="00835990" w:rsidRPr="00234F17" w:rsidRDefault="0083599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35990" w:rsidTr="00974C02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835990" w:rsidTr="00974C02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974C02" w:rsidRPr="00B768EC" w:rsidTr="00974C02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475309" w:rsidRDefault="00930965" w:rsidP="00974C02">
            <w:pPr>
              <w:pStyle w:val="CovFormText"/>
              <w:keepNext/>
              <w:keepLines/>
              <w:rPr>
                <w:sz w:val="20"/>
              </w:rPr>
            </w:pPr>
            <w:r w:rsidRPr="00930965">
              <w:rPr>
                <w:sz w:val="20"/>
              </w:rPr>
              <w:t>Develop the website</w:t>
            </w:r>
            <w:r w:rsidR="00E0685A"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74C02" w:rsidRPr="00B768EC" w:rsidRDefault="00930965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Work team (Programmers)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74C02" w:rsidRPr="00B768EC" w:rsidRDefault="00974C02" w:rsidP="00974C02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</w:t>
            </w:r>
            <w:r w:rsidR="00930965">
              <w:rPr>
                <w:sz w:val="20"/>
                <w:lang w:val="es-MX"/>
              </w:rPr>
              <w:t>4</w:t>
            </w:r>
            <w:r>
              <w:rPr>
                <w:sz w:val="20"/>
                <w:lang w:val="es-MX"/>
              </w:rPr>
              <w:t>/0</w:t>
            </w:r>
            <w:r w:rsidR="00930965">
              <w:rPr>
                <w:sz w:val="20"/>
                <w:lang w:val="es-MX"/>
              </w:rPr>
              <w:t>1</w:t>
            </w:r>
            <w:r>
              <w:rPr>
                <w:sz w:val="20"/>
                <w:lang w:val="es-MX"/>
              </w:rPr>
              <w:t>/2018</w:t>
            </w:r>
          </w:p>
        </w:tc>
      </w:tr>
    </w:tbl>
    <w:p w:rsidR="00835990" w:rsidRPr="00B768EC" w:rsidRDefault="00835990">
      <w:pPr>
        <w:rPr>
          <w:sz w:val="20"/>
          <w:lang w:val="es-MX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35990" w:rsidTr="007917C9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835990" w:rsidRDefault="00835990">
            <w:pPr>
              <w:pStyle w:val="Ttulo3"/>
              <w:keepLines/>
            </w:pPr>
            <w:r>
              <w:t>6. Next Meeting</w:t>
            </w:r>
          </w:p>
        </w:tc>
      </w:tr>
      <w:tr w:rsidR="0083599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44714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04</w:t>
            </w:r>
            <w:r w:rsidR="00EB410B">
              <w:rPr>
                <w:sz w:val="20"/>
              </w:rPr>
              <w:t>/</w:t>
            </w:r>
            <w:r>
              <w:rPr>
                <w:sz w:val="20"/>
              </w:rPr>
              <w:t>06</w:t>
            </w:r>
            <w:r w:rsidR="00EB410B">
              <w:rPr>
                <w:sz w:val="20"/>
              </w:rPr>
              <w:t>/2018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44714D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04</w:t>
            </w:r>
            <w:r w:rsidR="00EB410B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  <w:r w:rsidR="008E3771">
              <w:rPr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 w:rsidR="008E3771">
              <w:rPr>
                <w:sz w:val="20"/>
              </w:rPr>
              <w:t>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990" w:rsidRDefault="00EB410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UTL</w:t>
            </w:r>
          </w:p>
        </w:tc>
      </w:tr>
      <w:tr w:rsidR="0083599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835990" w:rsidRDefault="00835990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5990" w:rsidRDefault="00E0685A">
            <w:pPr>
              <w:pStyle w:val="Encabezado"/>
              <w:keepNext/>
              <w:keepLines/>
              <w:spacing w:before="60" w:after="60"/>
              <w:rPr>
                <w:b w:val="0"/>
                <w:sz w:val="20"/>
              </w:rPr>
            </w:pPr>
            <w:r w:rsidRPr="00E0685A">
              <w:rPr>
                <w:b w:val="0"/>
                <w:sz w:val="20"/>
              </w:rPr>
              <w:t>Delivery of the project</w:t>
            </w:r>
            <w:r>
              <w:rPr>
                <w:b w:val="0"/>
                <w:sz w:val="20"/>
              </w:rPr>
              <w:t>.</w:t>
            </w:r>
            <w:bookmarkStart w:id="0" w:name="_GoBack"/>
            <w:bookmarkEnd w:id="0"/>
          </w:p>
        </w:tc>
      </w:tr>
    </w:tbl>
    <w:p w:rsidR="00835990" w:rsidRDefault="00835990">
      <w:pPr>
        <w:pStyle w:val="Piedepgina"/>
        <w:tabs>
          <w:tab w:val="clear" w:pos="4320"/>
          <w:tab w:val="clear" w:pos="8640"/>
        </w:tabs>
      </w:pPr>
    </w:p>
    <w:sectPr w:rsidR="00835990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D6" w:rsidRDefault="00AD26D6">
      <w:r>
        <w:separator/>
      </w:r>
    </w:p>
  </w:endnote>
  <w:endnote w:type="continuationSeparator" w:id="0">
    <w:p w:rsidR="00AD26D6" w:rsidRDefault="00A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83599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10696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8359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D6" w:rsidRDefault="00AD26D6">
      <w:r>
        <w:separator/>
      </w:r>
    </w:p>
  </w:footnote>
  <w:footnote w:type="continuationSeparator" w:id="0">
    <w:p w:rsidR="00AD26D6" w:rsidRDefault="00AD2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835990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33684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1072AC08" wp14:editId="6992B5C4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2D09E9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Jona’s Enterprise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35990" w:rsidRDefault="00835990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835990" w:rsidRDefault="00835990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</w:t>
          </w:r>
          <w:r w:rsidR="004D0611">
            <w:rPr>
              <w:i/>
              <w:sz w:val="16"/>
            </w:rPr>
            <w:t>4</w:t>
          </w:r>
          <w:r>
            <w:rPr>
              <w:i/>
              <w:sz w:val="16"/>
            </w:rPr>
            <w:t>.</w:t>
          </w:r>
          <w:r w:rsidR="002D09E9">
            <w:rPr>
              <w:i/>
              <w:sz w:val="16"/>
            </w:rPr>
            <w:t>0</w:t>
          </w:r>
          <w:r>
            <w:rPr>
              <w:i/>
              <w:sz w:val="16"/>
            </w:rPr>
            <w:t xml:space="preserve">, </w:t>
          </w:r>
          <w:r w:rsidR="002D09E9">
            <w:rPr>
              <w:i/>
              <w:sz w:val="16"/>
            </w:rPr>
            <w:t>0</w:t>
          </w:r>
          <w:r w:rsidR="005D037F">
            <w:rPr>
              <w:i/>
              <w:sz w:val="16"/>
            </w:rPr>
            <w:t>3</w:t>
          </w:r>
          <w:r>
            <w:rPr>
              <w:i/>
              <w:sz w:val="16"/>
            </w:rPr>
            <w:t>/</w:t>
          </w:r>
          <w:r w:rsidR="005D037F">
            <w:rPr>
              <w:i/>
              <w:sz w:val="16"/>
            </w:rPr>
            <w:t>1</w:t>
          </w:r>
          <w:r w:rsidR="004D0611">
            <w:rPr>
              <w:i/>
              <w:sz w:val="16"/>
            </w:rPr>
            <w:t>7</w:t>
          </w:r>
          <w:r>
            <w:rPr>
              <w:i/>
              <w:sz w:val="16"/>
            </w:rPr>
            <w:t>/20</w:t>
          </w:r>
          <w:r w:rsidR="002D09E9">
            <w:rPr>
              <w:i/>
              <w:sz w:val="16"/>
            </w:rPr>
            <w:t>18</w:t>
          </w:r>
        </w:p>
      </w:tc>
    </w:tr>
  </w:tbl>
  <w:p w:rsidR="00835990" w:rsidRDefault="00835990"/>
  <w:p w:rsidR="00835990" w:rsidRDefault="008359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8"/>
    <w:rsid w:val="000365B4"/>
    <w:rsid w:val="00047355"/>
    <w:rsid w:val="0005252F"/>
    <w:rsid w:val="000C5002"/>
    <w:rsid w:val="00106960"/>
    <w:rsid w:val="00117717"/>
    <w:rsid w:val="00234F17"/>
    <w:rsid w:val="002D09E9"/>
    <w:rsid w:val="002E7223"/>
    <w:rsid w:val="00336844"/>
    <w:rsid w:val="00361D28"/>
    <w:rsid w:val="00390BF0"/>
    <w:rsid w:val="003F0D40"/>
    <w:rsid w:val="0044714D"/>
    <w:rsid w:val="00475309"/>
    <w:rsid w:val="00480A52"/>
    <w:rsid w:val="004D0611"/>
    <w:rsid w:val="00507064"/>
    <w:rsid w:val="00513C71"/>
    <w:rsid w:val="0053017A"/>
    <w:rsid w:val="00595833"/>
    <w:rsid w:val="005A53E9"/>
    <w:rsid w:val="005D037F"/>
    <w:rsid w:val="006D5ECF"/>
    <w:rsid w:val="006F0C22"/>
    <w:rsid w:val="006F1134"/>
    <w:rsid w:val="006F3B38"/>
    <w:rsid w:val="00741D31"/>
    <w:rsid w:val="0074452E"/>
    <w:rsid w:val="007917C9"/>
    <w:rsid w:val="007C38BE"/>
    <w:rsid w:val="00826F47"/>
    <w:rsid w:val="00835990"/>
    <w:rsid w:val="008E3771"/>
    <w:rsid w:val="009004E3"/>
    <w:rsid w:val="00930965"/>
    <w:rsid w:val="009740EB"/>
    <w:rsid w:val="00974C02"/>
    <w:rsid w:val="009A185F"/>
    <w:rsid w:val="00AA28CB"/>
    <w:rsid w:val="00AB68D0"/>
    <w:rsid w:val="00AD26D6"/>
    <w:rsid w:val="00B27D6E"/>
    <w:rsid w:val="00B700D9"/>
    <w:rsid w:val="00B768EC"/>
    <w:rsid w:val="00BB02AB"/>
    <w:rsid w:val="00C2596F"/>
    <w:rsid w:val="00C36495"/>
    <w:rsid w:val="00C60E5E"/>
    <w:rsid w:val="00CD3798"/>
    <w:rsid w:val="00CE11B6"/>
    <w:rsid w:val="00CE3CF6"/>
    <w:rsid w:val="00D22EB0"/>
    <w:rsid w:val="00D83C9B"/>
    <w:rsid w:val="00D93A10"/>
    <w:rsid w:val="00E0685A"/>
    <w:rsid w:val="00E53462"/>
    <w:rsid w:val="00E57B19"/>
    <w:rsid w:val="00E83CCE"/>
    <w:rsid w:val="00EA3F8B"/>
    <w:rsid w:val="00EB410B"/>
    <w:rsid w:val="00ED48B5"/>
    <w:rsid w:val="00F0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8A327"/>
  <w15:chartTrackingRefBased/>
  <w15:docId w15:val="{04D67E43-0D8A-4F52-AC01-712E781F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sid w:val="00595833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595833"/>
    <w:rPr>
      <w:color w:val="808080"/>
      <w:shd w:val="clear" w:color="auto" w:fill="E6E6E6"/>
    </w:rPr>
  </w:style>
  <w:style w:type="character" w:customStyle="1" w:styleId="shorttext">
    <w:name w:val="short_text"/>
    <w:basedOn w:val="Fuentedeprrafopredeter"/>
    <w:rsid w:val="00B2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77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Copyright 2005 CVR/IT Consulting LLC._x000d_
All Rights Reserved.  No portion of this document may be reproduced or distributed without a valid license from the author.  For information on licensing see www.cvr-it.com or contact info@cvr-it.com</dc:description>
  <cp:lastModifiedBy>Jonathan Jair Alfaro Sanchez</cp:lastModifiedBy>
  <cp:revision>24</cp:revision>
  <cp:lastPrinted>2002-09-23T15:13:00Z</cp:lastPrinted>
  <dcterms:created xsi:type="dcterms:W3CDTF">2018-02-04T17:32:00Z</dcterms:created>
  <dcterms:modified xsi:type="dcterms:W3CDTF">2018-03-18T03:58:00Z</dcterms:modified>
  <cp:category/>
</cp:coreProperties>
</file>