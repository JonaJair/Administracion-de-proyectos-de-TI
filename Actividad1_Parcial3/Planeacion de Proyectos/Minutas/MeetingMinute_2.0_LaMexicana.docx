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E57B19">
              <w:rPr>
                <w:i w:val="0"/>
                <w:sz w:val="20"/>
              </w:rPr>
              <w:t>2</w:t>
            </w:r>
            <w:r>
              <w:rPr>
                <w:i w:val="0"/>
                <w:sz w:val="20"/>
              </w:rPr>
              <w:t>/0</w:t>
            </w:r>
            <w:r w:rsidR="00AF3AB6">
              <w:rPr>
                <w:i w:val="0"/>
                <w:sz w:val="20"/>
              </w:rPr>
              <w:t>8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0C5002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UTL.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513C71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Jonathan Jair Alfaro Sánchez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AF3AB6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</w:t>
            </w:r>
            <w:r w:rsidR="00D83C9B">
              <w:rPr>
                <w:i w:val="0"/>
                <w:sz w:val="20"/>
              </w:rPr>
              <w:t>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:rsidRPr="0059160A">
        <w:trPr>
          <w:cantSplit/>
          <w:trHeight w:val="252"/>
        </w:trPr>
        <w:tc>
          <w:tcPr>
            <w:tcW w:w="10080" w:type="dxa"/>
          </w:tcPr>
          <w:p w:rsidR="00835990" w:rsidRPr="00FC5BEF" w:rsidRDefault="00FC5BEF">
            <w:pPr>
              <w:pStyle w:val="CovFormText"/>
              <w:rPr>
                <w:sz w:val="20"/>
              </w:rPr>
            </w:pPr>
            <w:r w:rsidRPr="00FC5BEF">
              <w:rPr>
                <w:sz w:val="20"/>
              </w:rPr>
              <w:t>Assignment and coordination of tasks for the work team.</w:t>
            </w:r>
          </w:p>
        </w:tc>
      </w:tr>
    </w:tbl>
    <w:p w:rsidR="00835990" w:rsidRPr="00FC5BEF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2242"/>
        <w:gridCol w:w="3119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2D09E9">
        <w:trPr>
          <w:cantSplit/>
          <w:tblHeader/>
        </w:trPr>
        <w:tc>
          <w:tcPr>
            <w:tcW w:w="3093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42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 Ángel Mandujano Barragán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 Misael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Programmer/Tester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Giovannimisael007@hotmail.com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417-109-12-50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2A425A">
        <w:trPr>
          <w:cantSplit/>
        </w:trPr>
        <w:tc>
          <w:tcPr>
            <w:tcW w:w="10080" w:type="dxa"/>
          </w:tcPr>
          <w:p w:rsidR="00835990" w:rsidRPr="002A425A" w:rsidRDefault="002A425A">
            <w:pPr>
              <w:pStyle w:val="CovFormText"/>
              <w:rPr>
                <w:sz w:val="20"/>
              </w:rPr>
            </w:pPr>
            <w:r w:rsidRPr="002A425A">
              <w:rPr>
                <w:sz w:val="20"/>
              </w:rPr>
              <w:t>List pass, follow up of the previous activities, distribution of tasks for the realization of the activity 2.</w:t>
            </w:r>
          </w:p>
        </w:tc>
      </w:tr>
    </w:tbl>
    <w:p w:rsidR="00835990" w:rsidRPr="002A425A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234F17">
        <w:trPr>
          <w:cantSplit/>
        </w:trPr>
        <w:tc>
          <w:tcPr>
            <w:tcW w:w="10080" w:type="dxa"/>
          </w:tcPr>
          <w:p w:rsidR="00835990" w:rsidRPr="00D93A10" w:rsidRDefault="00595833">
            <w:pPr>
              <w:pStyle w:val="CovFormText"/>
              <w:keepNext/>
              <w:rPr>
                <w:sz w:val="20"/>
              </w:rPr>
            </w:pPr>
            <w:r w:rsidRPr="00D93A10">
              <w:rPr>
                <w:b/>
                <w:sz w:val="20"/>
              </w:rPr>
              <w:t>0</w:t>
            </w:r>
            <w:r w:rsidR="00760711">
              <w:rPr>
                <w:b/>
                <w:sz w:val="20"/>
              </w:rPr>
              <w:t>1</w:t>
            </w:r>
            <w:r w:rsidRPr="00D93A10">
              <w:rPr>
                <w:b/>
                <w:sz w:val="20"/>
              </w:rPr>
              <w:t>.02.</w:t>
            </w:r>
            <w:r w:rsidR="00D4104E">
              <w:rPr>
                <w:b/>
                <w:sz w:val="20"/>
              </w:rPr>
              <w:t>12</w:t>
            </w:r>
            <w:r w:rsidRPr="00D93A10">
              <w:rPr>
                <w:b/>
                <w:sz w:val="20"/>
              </w:rPr>
              <w:t>.18:</w:t>
            </w:r>
            <w:r w:rsidR="00D93A10">
              <w:t xml:space="preserve"> </w:t>
            </w:r>
            <w:r w:rsidR="00D4104E" w:rsidRPr="00D4104E">
              <w:rPr>
                <w:sz w:val="20"/>
              </w:rPr>
              <w:t>On Thursday, February 8, the work team met, all of whom were present, to discuss matters related to activity 2.</w:t>
            </w:r>
          </w:p>
          <w:p w:rsidR="00390BF0" w:rsidRPr="00AF3AB6" w:rsidRDefault="00EA3F8B">
            <w:pPr>
              <w:pStyle w:val="CovFormText"/>
              <w:keepNext/>
              <w:rPr>
                <w:sz w:val="20"/>
              </w:rPr>
            </w:pPr>
            <w:r w:rsidRPr="00AF3AB6">
              <w:rPr>
                <w:b/>
                <w:sz w:val="20"/>
              </w:rPr>
              <w:t>02.02.</w:t>
            </w:r>
            <w:r w:rsidR="00760711">
              <w:rPr>
                <w:b/>
                <w:sz w:val="20"/>
              </w:rPr>
              <w:t>12</w:t>
            </w:r>
            <w:r w:rsidRPr="00AF3AB6">
              <w:rPr>
                <w:b/>
                <w:sz w:val="20"/>
              </w:rPr>
              <w:t>.18:</w:t>
            </w:r>
            <w:r w:rsidRPr="00AF3AB6">
              <w:rPr>
                <w:sz w:val="20"/>
              </w:rPr>
              <w:t xml:space="preserve"> </w:t>
            </w:r>
            <w:r w:rsidR="00D4104E" w:rsidRPr="00D4104E">
              <w:rPr>
                <w:sz w:val="20"/>
              </w:rPr>
              <w:t>Following up on past activities, it was determined that those were complete, thus closing those activities.</w:t>
            </w:r>
          </w:p>
          <w:p w:rsidR="00234F17" w:rsidRPr="00AB68D0" w:rsidRDefault="00EA3F8B">
            <w:pPr>
              <w:pStyle w:val="CovFormText"/>
              <w:keepNext/>
              <w:rPr>
                <w:sz w:val="20"/>
              </w:rPr>
            </w:pPr>
            <w:r w:rsidRPr="00390BF0">
              <w:rPr>
                <w:b/>
                <w:sz w:val="20"/>
              </w:rPr>
              <w:t>03.02.</w:t>
            </w:r>
            <w:r w:rsidR="00760711">
              <w:rPr>
                <w:b/>
                <w:sz w:val="20"/>
              </w:rPr>
              <w:t>12</w:t>
            </w:r>
            <w:r w:rsidRPr="00390BF0">
              <w:rPr>
                <w:b/>
                <w:sz w:val="20"/>
              </w:rPr>
              <w:t>.18:</w:t>
            </w:r>
            <w:r w:rsidRPr="00390BF0">
              <w:rPr>
                <w:sz w:val="20"/>
              </w:rPr>
              <w:t xml:space="preserve"> </w:t>
            </w:r>
            <w:r w:rsidR="00760711" w:rsidRPr="00760711">
              <w:rPr>
                <w:sz w:val="20"/>
              </w:rPr>
              <w:t>Subsequently, the assignment of tasks to each of the team members was carried out, in order to comply with activity 2.</w:t>
            </w:r>
          </w:p>
        </w:tc>
      </w:tr>
    </w:tbl>
    <w:p w:rsidR="00835990" w:rsidRPr="00234F17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475309" w:rsidRDefault="00EA4662" w:rsidP="00974C02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Structure of the document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59160A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59160A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02/11/2018</w:t>
            </w:r>
          </w:p>
        </w:tc>
      </w:tr>
      <w:tr w:rsidR="0059160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475309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Definition of methodological objectives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</w:t>
            </w:r>
            <w:r w:rsidR="00A70FEA"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/2018</w:t>
            </w:r>
          </w:p>
        </w:tc>
      </w:tr>
      <w:tr w:rsidR="0059160A" w:rsidRPr="00B768EC" w:rsidTr="0059160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475309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Theoretical framework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MCCB, MAMB, 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02/11/2018</w:t>
            </w:r>
          </w:p>
        </w:tc>
      </w:tr>
      <w:tr w:rsidR="0059160A" w:rsidRPr="00B768EC" w:rsidTr="0059160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Elaboration of meeting minutes 2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</w:t>
            </w:r>
            <w:r w:rsidR="00A70FEA"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/2018</w:t>
            </w:r>
          </w:p>
        </w:tc>
      </w:tr>
      <w:tr w:rsidR="0059160A" w:rsidRPr="00B768EC" w:rsidTr="0059160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Activity document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JJAS, MCCB, 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02/11/2018</w:t>
            </w:r>
          </w:p>
        </w:tc>
      </w:tr>
      <w:tr w:rsidR="00634DC7" w:rsidRPr="00634DC7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4DC7" w:rsidRPr="00634DC7" w:rsidRDefault="00EA4662" w:rsidP="00634DC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EA4662">
              <w:rPr>
                <w:sz w:val="20"/>
                <w:lang w:val="es-MX"/>
              </w:rPr>
              <w:t>Life cycle selection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4DC7" w:rsidRDefault="00634DC7" w:rsidP="00634DC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JJAS, MCCB, MAMB, 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34DC7" w:rsidRDefault="00634DC7" w:rsidP="00634DC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</w:t>
            </w:r>
            <w:r w:rsidR="00A70FEA">
              <w:rPr>
                <w:sz w:val="20"/>
                <w:lang w:val="es-MX"/>
              </w:rPr>
              <w:t>11</w:t>
            </w:r>
            <w:r>
              <w:rPr>
                <w:sz w:val="20"/>
                <w:lang w:val="es-MX"/>
              </w:rPr>
              <w:t>/2018</w:t>
            </w:r>
          </w:p>
        </w:tc>
      </w:tr>
    </w:tbl>
    <w:p w:rsidR="00835990" w:rsidRPr="00B768EC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770A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02</w:t>
            </w:r>
            <w:r w:rsidR="00EB410B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EB410B">
              <w:rPr>
                <w:sz w:val="20"/>
              </w:rPr>
              <w:t>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770A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10:20 am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</w:t>
            </w:r>
          </w:p>
        </w:tc>
      </w:tr>
      <w:tr w:rsidR="0083599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E53462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 w:rsidRPr="00E53462">
              <w:rPr>
                <w:b w:val="0"/>
                <w:sz w:val="20"/>
              </w:rPr>
              <w:t>Requirements capture</w:t>
            </w:r>
            <w:r>
              <w:rPr>
                <w:b w:val="0"/>
                <w:sz w:val="20"/>
              </w:rPr>
              <w:t>.</w:t>
            </w: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312" w:rsidRDefault="00800312">
      <w:r>
        <w:separator/>
      </w:r>
    </w:p>
  </w:endnote>
  <w:endnote w:type="continuationSeparator" w:id="0">
    <w:p w:rsidR="00800312" w:rsidRDefault="0080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A70FEA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A70FEA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312" w:rsidRDefault="00800312">
      <w:r>
        <w:separator/>
      </w:r>
    </w:p>
  </w:footnote>
  <w:footnote w:type="continuationSeparator" w:id="0">
    <w:p w:rsidR="00800312" w:rsidRDefault="00800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3F0C65">
            <w:rPr>
              <w:i/>
              <w:sz w:val="16"/>
            </w:rPr>
            <w:t>2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2D09E9">
            <w:rPr>
              <w:i/>
              <w:sz w:val="16"/>
            </w:rPr>
            <w:t>0</w:t>
          </w:r>
          <w:r w:rsidR="003F0C65">
            <w:rPr>
              <w:i/>
              <w:sz w:val="16"/>
            </w:rPr>
            <w:t>4</w:t>
          </w:r>
          <w:r>
            <w:rPr>
              <w:i/>
              <w:sz w:val="16"/>
            </w:rPr>
            <w:t>/</w:t>
          </w:r>
          <w:r w:rsidR="003F0C65">
            <w:rPr>
              <w:i/>
              <w:sz w:val="16"/>
            </w:rPr>
            <w:t>06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47355"/>
    <w:rsid w:val="000C5002"/>
    <w:rsid w:val="00117717"/>
    <w:rsid w:val="00234F17"/>
    <w:rsid w:val="002A425A"/>
    <w:rsid w:val="002D09E9"/>
    <w:rsid w:val="002E7223"/>
    <w:rsid w:val="00336844"/>
    <w:rsid w:val="00390BF0"/>
    <w:rsid w:val="003F0C65"/>
    <w:rsid w:val="00475309"/>
    <w:rsid w:val="00480A52"/>
    <w:rsid w:val="00507064"/>
    <w:rsid w:val="00513C71"/>
    <w:rsid w:val="0053017A"/>
    <w:rsid w:val="00566762"/>
    <w:rsid w:val="0059160A"/>
    <w:rsid w:val="00595833"/>
    <w:rsid w:val="005A53E9"/>
    <w:rsid w:val="00634DC7"/>
    <w:rsid w:val="006F3B38"/>
    <w:rsid w:val="0074452E"/>
    <w:rsid w:val="00760711"/>
    <w:rsid w:val="007917C9"/>
    <w:rsid w:val="007C38BE"/>
    <w:rsid w:val="00800312"/>
    <w:rsid w:val="00826F47"/>
    <w:rsid w:val="00835990"/>
    <w:rsid w:val="008E3771"/>
    <w:rsid w:val="009004E3"/>
    <w:rsid w:val="00957F11"/>
    <w:rsid w:val="00974C02"/>
    <w:rsid w:val="00A70FEA"/>
    <w:rsid w:val="00A92498"/>
    <w:rsid w:val="00AA28CB"/>
    <w:rsid w:val="00AB68D0"/>
    <w:rsid w:val="00AF3AB6"/>
    <w:rsid w:val="00B700D9"/>
    <w:rsid w:val="00B768EC"/>
    <w:rsid w:val="00B91921"/>
    <w:rsid w:val="00BB02AB"/>
    <w:rsid w:val="00C2596F"/>
    <w:rsid w:val="00C36495"/>
    <w:rsid w:val="00C60E5E"/>
    <w:rsid w:val="00CD3798"/>
    <w:rsid w:val="00CE11B6"/>
    <w:rsid w:val="00CE3CF6"/>
    <w:rsid w:val="00D13552"/>
    <w:rsid w:val="00D4104E"/>
    <w:rsid w:val="00D83C9B"/>
    <w:rsid w:val="00D93A10"/>
    <w:rsid w:val="00E53462"/>
    <w:rsid w:val="00E57B19"/>
    <w:rsid w:val="00E770AA"/>
    <w:rsid w:val="00E83CCE"/>
    <w:rsid w:val="00EA3F8B"/>
    <w:rsid w:val="00EA4662"/>
    <w:rsid w:val="00EB410B"/>
    <w:rsid w:val="00ED48B5"/>
    <w:rsid w:val="00F03AE0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5074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86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22</cp:revision>
  <cp:lastPrinted>2002-09-23T15:13:00Z</cp:lastPrinted>
  <dcterms:created xsi:type="dcterms:W3CDTF">2018-02-04T17:32:00Z</dcterms:created>
  <dcterms:modified xsi:type="dcterms:W3CDTF">2018-04-06T19:30:00Z</dcterms:modified>
  <cp:category/>
</cp:coreProperties>
</file>