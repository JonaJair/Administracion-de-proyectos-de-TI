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  <w:bookmarkStart w:id="0" w:name="_GoBack"/>
      <w:bookmarkEnd w:id="0"/>
    </w:p>
    <w:p w:rsidR="00835990" w:rsidRDefault="00835990">
      <w:pPr>
        <w:pStyle w:val="Ttulo5"/>
      </w:pPr>
    </w:p>
    <w:p w:rsidR="00835990" w:rsidRDefault="00835990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:rsidRPr="00974C02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835990" w:rsidRPr="00974C02" w:rsidRDefault="00974C02">
            <w:pPr>
              <w:pStyle w:val="Ttulo4"/>
              <w:rPr>
                <w:i w:val="0"/>
                <w:sz w:val="20"/>
                <w:lang w:val="es-MX"/>
              </w:rPr>
            </w:pPr>
            <w:r w:rsidRPr="00974C02">
              <w:rPr>
                <w:i w:val="0"/>
                <w:sz w:val="20"/>
                <w:lang w:val="es-MX"/>
              </w:rPr>
              <w:t xml:space="preserve">La </w:t>
            </w:r>
            <w:proofErr w:type="gramStart"/>
            <w:r w:rsidRPr="00974C02">
              <w:rPr>
                <w:i w:val="0"/>
                <w:sz w:val="20"/>
                <w:lang w:val="es-MX"/>
              </w:rPr>
              <w:t>Mexicana</w:t>
            </w:r>
            <w:proofErr w:type="gramEnd"/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</w:rPr>
              <w:t>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</w:t>
            </w:r>
            <w:proofErr w:type="gramEnd"/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835990" w:rsidRDefault="00E83CCE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  <w:r w:rsidR="005D037F">
              <w:rPr>
                <w:i w:val="0"/>
                <w:sz w:val="20"/>
              </w:rPr>
              <w:t>3</w:t>
            </w:r>
            <w:r>
              <w:rPr>
                <w:i w:val="0"/>
                <w:sz w:val="20"/>
              </w:rPr>
              <w:t>/</w:t>
            </w:r>
            <w:r w:rsidR="005D037F">
              <w:rPr>
                <w:i w:val="0"/>
                <w:sz w:val="20"/>
              </w:rPr>
              <w:t>17</w:t>
            </w:r>
            <w:r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835990" w:rsidRDefault="00144A15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Miguel’s house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835990" w:rsidRDefault="00A76C68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Jonathan Jair Alfaro Sánchez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835990" w:rsidRDefault="00144A15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6</w:t>
            </w:r>
            <w:r w:rsidR="00D83C9B">
              <w:rPr>
                <w:i w:val="0"/>
                <w:sz w:val="20"/>
              </w:rPr>
              <w:t>0 minutes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 w:rsidRPr="00144A15">
        <w:trPr>
          <w:cantSplit/>
          <w:trHeight w:val="252"/>
        </w:trPr>
        <w:tc>
          <w:tcPr>
            <w:tcW w:w="10080" w:type="dxa"/>
          </w:tcPr>
          <w:p w:rsidR="00835990" w:rsidRPr="00144A15" w:rsidRDefault="00144A15">
            <w:pPr>
              <w:pStyle w:val="CovFormText"/>
              <w:rPr>
                <w:sz w:val="20"/>
              </w:rPr>
            </w:pPr>
            <w:r w:rsidRPr="00144A15">
              <w:rPr>
                <w:sz w:val="20"/>
              </w:rPr>
              <w:t>Matters related to the documentation and coding of the project.</w:t>
            </w:r>
          </w:p>
        </w:tc>
      </w:tr>
    </w:tbl>
    <w:p w:rsidR="00835990" w:rsidRPr="00144A15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268"/>
        <w:gridCol w:w="3235"/>
        <w:gridCol w:w="1626"/>
      </w:tblGrid>
      <w:tr w:rsidR="00835990" w:rsidTr="000C5002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2. Attendance at </w:t>
            </w:r>
            <w:r w:rsidR="002D09E9">
              <w:t>Meeting</w:t>
            </w:r>
            <w:r w:rsidR="002D09E9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D027B3">
        <w:trPr>
          <w:cantSplit/>
          <w:tblHeader/>
        </w:trPr>
        <w:tc>
          <w:tcPr>
            <w:tcW w:w="2951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proofErr w:type="gramStart"/>
            <w:r>
              <w:rPr>
                <w:b/>
                <w:i w:val="0"/>
                <w:sz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3235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D027B3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 Jair Alfaro Sánchez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manager/Programmer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jonathan_jair_01@hotmail.com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417-102-6355</w:t>
            </w:r>
          </w:p>
        </w:tc>
      </w:tr>
      <w:tr w:rsidR="00D027B3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  <w:tr w:rsidR="00D027B3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 Ángel Mandujano Barragán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Designer/Programmer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miguel_dark97@hotmail.com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417-100-92-87</w:t>
            </w:r>
          </w:p>
        </w:tc>
      </w:tr>
      <w:tr w:rsidR="00D027B3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 Misael Alfaro Sánchez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Programmer/Tester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giovannimisael007@hotmail.com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027B3" w:rsidRDefault="00D027B3" w:rsidP="00D027B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417-109-12-50</w:t>
            </w:r>
          </w:p>
        </w:tc>
      </w:tr>
    </w:tbl>
    <w:p w:rsidR="00835990" w:rsidRPr="00117717" w:rsidRDefault="00835990">
      <w:pPr>
        <w:rPr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930965">
        <w:trPr>
          <w:cantSplit/>
        </w:trPr>
        <w:tc>
          <w:tcPr>
            <w:tcW w:w="10080" w:type="dxa"/>
          </w:tcPr>
          <w:p w:rsidR="00835990" w:rsidRPr="00930965" w:rsidRDefault="00144A1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V</w:t>
            </w:r>
            <w:r w:rsidRPr="00144A15">
              <w:rPr>
                <w:sz w:val="20"/>
              </w:rPr>
              <w:t>erify the missing activities to finish the project, agree on the dress that will be used for the exhibition, assign missing tasks to the team members.</w:t>
            </w:r>
          </w:p>
        </w:tc>
      </w:tr>
    </w:tbl>
    <w:p w:rsidR="00835990" w:rsidRPr="00930965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7863E8">
        <w:trPr>
          <w:cantSplit/>
        </w:trPr>
        <w:tc>
          <w:tcPr>
            <w:tcW w:w="10080" w:type="dxa"/>
          </w:tcPr>
          <w:p w:rsidR="00B27D6E" w:rsidRPr="00144A15" w:rsidRDefault="00357B18">
            <w:pPr>
              <w:pStyle w:val="CovFormText"/>
              <w:keepNext/>
            </w:pPr>
            <w:r w:rsidRPr="00144A15">
              <w:rPr>
                <w:b/>
                <w:sz w:val="20"/>
              </w:rPr>
              <w:t>01</w:t>
            </w:r>
            <w:r w:rsidR="00B27D6E" w:rsidRPr="00144A15">
              <w:rPr>
                <w:b/>
                <w:sz w:val="20"/>
              </w:rPr>
              <w:t>.0</w:t>
            </w:r>
            <w:r w:rsidR="00144A15">
              <w:rPr>
                <w:b/>
                <w:sz w:val="20"/>
              </w:rPr>
              <w:t>3</w:t>
            </w:r>
            <w:r w:rsidR="00B27D6E" w:rsidRPr="00144A15">
              <w:rPr>
                <w:b/>
                <w:sz w:val="20"/>
              </w:rPr>
              <w:t>.0</w:t>
            </w:r>
            <w:r w:rsidR="00144A15">
              <w:rPr>
                <w:b/>
                <w:sz w:val="20"/>
              </w:rPr>
              <w:t>17</w:t>
            </w:r>
            <w:r w:rsidR="00B27D6E" w:rsidRPr="00144A15">
              <w:rPr>
                <w:b/>
                <w:sz w:val="20"/>
              </w:rPr>
              <w:t>.18:</w:t>
            </w:r>
            <w:r w:rsidR="00B27D6E" w:rsidRPr="00144A15">
              <w:t xml:space="preserve"> </w:t>
            </w:r>
            <w:r w:rsidR="00144A15" w:rsidRPr="00144A15">
              <w:t>First, the missing documentation was discussed to finalize the project.</w:t>
            </w:r>
          </w:p>
          <w:p w:rsidR="008E22EA" w:rsidRPr="00144A15" w:rsidRDefault="005B0EC8">
            <w:pPr>
              <w:pStyle w:val="CovFormText"/>
              <w:keepNext/>
              <w:rPr>
                <w:sz w:val="20"/>
              </w:rPr>
            </w:pPr>
            <w:r w:rsidRPr="00144A15">
              <w:rPr>
                <w:b/>
                <w:sz w:val="20"/>
              </w:rPr>
              <w:t>0</w:t>
            </w:r>
            <w:r w:rsidR="00144A15" w:rsidRPr="00144A15">
              <w:rPr>
                <w:b/>
                <w:sz w:val="20"/>
              </w:rPr>
              <w:t>2</w:t>
            </w:r>
            <w:r w:rsidRPr="00144A15">
              <w:rPr>
                <w:b/>
                <w:sz w:val="20"/>
              </w:rPr>
              <w:t>.</w:t>
            </w:r>
            <w:r w:rsidR="00144A15" w:rsidRPr="00144A15">
              <w:rPr>
                <w:b/>
                <w:sz w:val="20"/>
              </w:rPr>
              <w:t>03.017.18</w:t>
            </w:r>
            <w:r w:rsidRPr="00144A15">
              <w:rPr>
                <w:b/>
                <w:sz w:val="20"/>
              </w:rPr>
              <w:t xml:space="preserve">: </w:t>
            </w:r>
            <w:r w:rsidR="00144A15" w:rsidRPr="00144A15">
              <w:rPr>
                <w:sz w:val="20"/>
              </w:rPr>
              <w:t>The dress to be used on the day of the expocion was agreed, being in agreement with wearing a ginda shirt, black pants and black tie</w:t>
            </w:r>
            <w:r w:rsidR="00144A15">
              <w:rPr>
                <w:sz w:val="20"/>
              </w:rPr>
              <w:t>.</w:t>
            </w:r>
          </w:p>
          <w:p w:rsidR="005B0EC8" w:rsidRPr="00144A15" w:rsidRDefault="008E22EA">
            <w:pPr>
              <w:pStyle w:val="CovFormText"/>
              <w:keepNext/>
              <w:rPr>
                <w:sz w:val="20"/>
              </w:rPr>
            </w:pPr>
            <w:r w:rsidRPr="00144A15">
              <w:rPr>
                <w:b/>
                <w:sz w:val="20"/>
              </w:rPr>
              <w:t>0</w:t>
            </w:r>
            <w:r w:rsidR="00144A15" w:rsidRPr="00144A15">
              <w:rPr>
                <w:b/>
                <w:sz w:val="20"/>
              </w:rPr>
              <w:t>3</w:t>
            </w:r>
            <w:r w:rsidRPr="00144A15">
              <w:rPr>
                <w:b/>
                <w:sz w:val="20"/>
              </w:rPr>
              <w:t>.</w:t>
            </w:r>
            <w:r w:rsidR="00144A15" w:rsidRPr="00144A15">
              <w:rPr>
                <w:b/>
                <w:sz w:val="20"/>
              </w:rPr>
              <w:t>0</w:t>
            </w:r>
            <w:r w:rsidR="00144A15">
              <w:rPr>
                <w:b/>
                <w:sz w:val="20"/>
              </w:rPr>
              <w:t>3</w:t>
            </w:r>
            <w:r w:rsidR="00144A15" w:rsidRPr="00144A15">
              <w:rPr>
                <w:b/>
                <w:sz w:val="20"/>
              </w:rPr>
              <w:t>.0</w:t>
            </w:r>
            <w:r w:rsidR="00144A15">
              <w:rPr>
                <w:b/>
                <w:sz w:val="20"/>
              </w:rPr>
              <w:t>17</w:t>
            </w:r>
            <w:r w:rsidR="00144A15" w:rsidRPr="00144A15">
              <w:rPr>
                <w:b/>
                <w:sz w:val="20"/>
              </w:rPr>
              <w:t>.18</w:t>
            </w:r>
            <w:r w:rsidRPr="00144A15">
              <w:rPr>
                <w:b/>
                <w:sz w:val="20"/>
              </w:rPr>
              <w:t xml:space="preserve">: </w:t>
            </w:r>
            <w:r w:rsidR="00144A15" w:rsidRPr="00144A15">
              <w:rPr>
                <w:sz w:val="20"/>
              </w:rPr>
              <w:t>Finally, a small test for the exhibition was carried out.</w:t>
            </w:r>
          </w:p>
        </w:tc>
      </w:tr>
    </w:tbl>
    <w:p w:rsidR="00835990" w:rsidRPr="00144A15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974C02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974C02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74C02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475309" w:rsidRDefault="009767D0" w:rsidP="00974C0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Interview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B768EC" w:rsidRDefault="0089158A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74C02" w:rsidRPr="00B768EC" w:rsidRDefault="009767D0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Pr="00475309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SRS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Translate analysis supplier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Translate calendar</w:t>
            </w:r>
            <w:r w:rsidR="00AB38FA">
              <w:rPr>
                <w:sz w:val="20"/>
              </w:rPr>
              <w:t xml:space="preserve"> of events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Translate communication matrix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Translate budget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AB38FA" w:rsidP="0089158A">
            <w:pPr>
              <w:pStyle w:val="CovFormText"/>
              <w:keepNext/>
              <w:keepLines/>
              <w:rPr>
                <w:sz w:val="20"/>
              </w:rPr>
            </w:pPr>
            <w:r w:rsidRPr="00AB38FA">
              <w:rPr>
                <w:sz w:val="20"/>
              </w:rPr>
              <w:t>Correct details in the WBS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04/02/2018</w:t>
            </w: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 diagrams UML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A66D55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B38FA" w:rsidP="00A66D55">
            <w:pPr>
              <w:pStyle w:val="CovFormText"/>
              <w:keepNext/>
              <w:keepLines/>
              <w:rPr>
                <w:sz w:val="20"/>
              </w:rPr>
            </w:pPr>
            <w:r w:rsidRPr="00AB38FA">
              <w:rPr>
                <w:sz w:val="20"/>
              </w:rPr>
              <w:t>Adjust to delimit well some restrictions of what would not be done in the project.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JJAS, 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A66D55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Translate project priorities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A66D55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</w:t>
            </w:r>
            <w:r w:rsidRPr="00653909">
              <w:rPr>
                <w:sz w:val="20"/>
              </w:rPr>
              <w:t>ranslate document of tool for the management of quality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A66D55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Pr="00653909" w:rsidRDefault="00A66D55" w:rsidP="00A66D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Translate activity document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C302FB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04/04/2018</w:t>
            </w:r>
          </w:p>
        </w:tc>
      </w:tr>
      <w:tr w:rsidR="00A66D55" w:rsidRPr="00E86DB9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Pr="00E86DB9" w:rsidRDefault="00AB38FA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AB38FA">
              <w:rPr>
                <w:sz w:val="20"/>
                <w:lang w:val="es-MX"/>
              </w:rPr>
              <w:t>Write the acceptance letter.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04/06/2018</w:t>
            </w:r>
          </w:p>
        </w:tc>
      </w:tr>
      <w:tr w:rsidR="00A66D55" w:rsidRPr="00E86DB9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Pr="00AB38FA" w:rsidRDefault="00AB38FA" w:rsidP="00A66D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Write</w:t>
            </w:r>
            <w:r w:rsidRPr="00AB38FA">
              <w:rPr>
                <w:sz w:val="20"/>
              </w:rPr>
              <w:t xml:space="preserve"> the project closing act.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66D55" w:rsidRDefault="00A66D55" w:rsidP="00A66D55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04/06/2018</w:t>
            </w:r>
          </w:p>
        </w:tc>
      </w:tr>
    </w:tbl>
    <w:p w:rsidR="00835990" w:rsidRPr="00E86DB9" w:rsidRDefault="00835990">
      <w:pPr>
        <w:rPr>
          <w:sz w:val="20"/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44714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04</w:t>
            </w:r>
            <w:r w:rsidR="00EB410B">
              <w:rPr>
                <w:sz w:val="20"/>
              </w:rPr>
              <w:t>/</w:t>
            </w:r>
            <w:r>
              <w:rPr>
                <w:sz w:val="20"/>
              </w:rPr>
              <w:t>06</w:t>
            </w:r>
            <w:r w:rsidR="00EB410B">
              <w:rPr>
                <w:sz w:val="20"/>
              </w:rPr>
              <w:t>/2018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44714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04</w:t>
            </w:r>
            <w:r w:rsidR="00EB410B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  <w:r w:rsidR="008E3771">
              <w:rPr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 w:rsidR="008E3771">
              <w:rPr>
                <w:sz w:val="20"/>
              </w:rPr>
              <w:t>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UTL</w:t>
            </w:r>
          </w:p>
        </w:tc>
      </w:tr>
      <w:tr w:rsidR="0083599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E0685A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 w:rsidRPr="00E0685A">
              <w:rPr>
                <w:b w:val="0"/>
                <w:sz w:val="20"/>
              </w:rPr>
              <w:t>Delivery of the project</w:t>
            </w:r>
            <w:r>
              <w:rPr>
                <w:b w:val="0"/>
                <w:sz w:val="20"/>
              </w:rPr>
              <w:t>.</w:t>
            </w:r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6AE" w:rsidRDefault="008256AE">
      <w:r>
        <w:separator/>
      </w:r>
    </w:p>
  </w:endnote>
  <w:endnote w:type="continuationSeparator" w:id="0">
    <w:p w:rsidR="008256AE" w:rsidRDefault="0082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83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6AE" w:rsidRDefault="008256AE">
      <w:r>
        <w:separator/>
      </w:r>
    </w:p>
  </w:footnote>
  <w:footnote w:type="continuationSeparator" w:id="0">
    <w:p w:rsidR="008256AE" w:rsidRDefault="00825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835990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33684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1072AC08" wp14:editId="6992B5C4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2D09E9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835990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835990" w:rsidRDefault="00835990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A051DF">
            <w:rPr>
              <w:i/>
              <w:sz w:val="16"/>
            </w:rPr>
            <w:t>2</w:t>
          </w:r>
          <w:r>
            <w:rPr>
              <w:i/>
              <w:sz w:val="16"/>
            </w:rPr>
            <w:t>.</w:t>
          </w:r>
          <w:r w:rsidR="002D09E9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2D09E9">
            <w:rPr>
              <w:i/>
              <w:sz w:val="16"/>
            </w:rPr>
            <w:t>0</w:t>
          </w:r>
          <w:r w:rsidR="00F9250B">
            <w:rPr>
              <w:i/>
              <w:sz w:val="16"/>
            </w:rPr>
            <w:t>4/0</w:t>
          </w:r>
          <w:r w:rsidR="00A051DF">
            <w:rPr>
              <w:i/>
              <w:sz w:val="16"/>
            </w:rPr>
            <w:t>6</w:t>
          </w:r>
          <w:r>
            <w:rPr>
              <w:i/>
              <w:sz w:val="16"/>
            </w:rPr>
            <w:t>/20</w:t>
          </w:r>
          <w:r w:rsidR="002D09E9">
            <w:rPr>
              <w:i/>
              <w:sz w:val="16"/>
            </w:rPr>
            <w:t>18</w:t>
          </w:r>
        </w:p>
      </w:tc>
    </w:tr>
  </w:tbl>
  <w:p w:rsidR="00835990" w:rsidRDefault="00835990"/>
  <w:p w:rsidR="00835990" w:rsidRDefault="0083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8"/>
    <w:rsid w:val="000365B4"/>
    <w:rsid w:val="00047355"/>
    <w:rsid w:val="0005252F"/>
    <w:rsid w:val="000A19B1"/>
    <w:rsid w:val="000B3EA8"/>
    <w:rsid w:val="000C5002"/>
    <w:rsid w:val="00106960"/>
    <w:rsid w:val="00117717"/>
    <w:rsid w:val="00144A15"/>
    <w:rsid w:val="001B0FB8"/>
    <w:rsid w:val="001F217A"/>
    <w:rsid w:val="00234F17"/>
    <w:rsid w:val="002458BF"/>
    <w:rsid w:val="002D09E9"/>
    <w:rsid w:val="002E7223"/>
    <w:rsid w:val="00336844"/>
    <w:rsid w:val="00357B18"/>
    <w:rsid w:val="00361D28"/>
    <w:rsid w:val="00390BF0"/>
    <w:rsid w:val="003F0D40"/>
    <w:rsid w:val="0044714D"/>
    <w:rsid w:val="00475309"/>
    <w:rsid w:val="00480A52"/>
    <w:rsid w:val="004A249F"/>
    <w:rsid w:val="004D0611"/>
    <w:rsid w:val="00500AF8"/>
    <w:rsid w:val="00507064"/>
    <w:rsid w:val="00513C71"/>
    <w:rsid w:val="0053017A"/>
    <w:rsid w:val="005561DC"/>
    <w:rsid w:val="00557781"/>
    <w:rsid w:val="00595833"/>
    <w:rsid w:val="005A53E9"/>
    <w:rsid w:val="005B0EC8"/>
    <w:rsid w:val="005C0A5C"/>
    <w:rsid w:val="005D037F"/>
    <w:rsid w:val="005D4169"/>
    <w:rsid w:val="00617CE7"/>
    <w:rsid w:val="0064200D"/>
    <w:rsid w:val="00653909"/>
    <w:rsid w:val="006D5ECF"/>
    <w:rsid w:val="006F0C22"/>
    <w:rsid w:val="006F1134"/>
    <w:rsid w:val="006F3B38"/>
    <w:rsid w:val="00741D31"/>
    <w:rsid w:val="0074452E"/>
    <w:rsid w:val="00763505"/>
    <w:rsid w:val="007863E8"/>
    <w:rsid w:val="007917C9"/>
    <w:rsid w:val="007C38BE"/>
    <w:rsid w:val="00824FB2"/>
    <w:rsid w:val="008256AE"/>
    <w:rsid w:val="00826F47"/>
    <w:rsid w:val="00835990"/>
    <w:rsid w:val="0089158A"/>
    <w:rsid w:val="008E22EA"/>
    <w:rsid w:val="008E3771"/>
    <w:rsid w:val="009004E3"/>
    <w:rsid w:val="0090145A"/>
    <w:rsid w:val="00930965"/>
    <w:rsid w:val="009740EB"/>
    <w:rsid w:val="00974C02"/>
    <w:rsid w:val="009767D0"/>
    <w:rsid w:val="0099537F"/>
    <w:rsid w:val="009A185F"/>
    <w:rsid w:val="009B6870"/>
    <w:rsid w:val="00A051DF"/>
    <w:rsid w:val="00A32DBD"/>
    <w:rsid w:val="00A66D55"/>
    <w:rsid w:val="00A76C68"/>
    <w:rsid w:val="00A92744"/>
    <w:rsid w:val="00AA28CB"/>
    <w:rsid w:val="00AB38FA"/>
    <w:rsid w:val="00AB68D0"/>
    <w:rsid w:val="00AD26D6"/>
    <w:rsid w:val="00AE04C5"/>
    <w:rsid w:val="00B27D6E"/>
    <w:rsid w:val="00B700D9"/>
    <w:rsid w:val="00B768EC"/>
    <w:rsid w:val="00BA373D"/>
    <w:rsid w:val="00BB02AB"/>
    <w:rsid w:val="00C2596F"/>
    <w:rsid w:val="00C302FB"/>
    <w:rsid w:val="00C36495"/>
    <w:rsid w:val="00C60E5E"/>
    <w:rsid w:val="00CD3798"/>
    <w:rsid w:val="00CE11B6"/>
    <w:rsid w:val="00CE3CF6"/>
    <w:rsid w:val="00D027B3"/>
    <w:rsid w:val="00D22EB0"/>
    <w:rsid w:val="00D83C9B"/>
    <w:rsid w:val="00D93A10"/>
    <w:rsid w:val="00E0685A"/>
    <w:rsid w:val="00E53462"/>
    <w:rsid w:val="00E57B19"/>
    <w:rsid w:val="00E83CCE"/>
    <w:rsid w:val="00E86DB9"/>
    <w:rsid w:val="00EA3F8B"/>
    <w:rsid w:val="00EB410B"/>
    <w:rsid w:val="00ED48B5"/>
    <w:rsid w:val="00F03AE0"/>
    <w:rsid w:val="00F67E62"/>
    <w:rsid w:val="00F9250B"/>
    <w:rsid w:val="00F9354D"/>
    <w:rsid w:val="00FD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1280B6"/>
  <w15:chartTrackingRefBased/>
  <w15:docId w15:val="{04D67E43-0D8A-4F52-AC01-712E781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sid w:val="00595833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95833"/>
    <w:rPr>
      <w:color w:val="808080"/>
      <w:shd w:val="clear" w:color="auto" w:fill="E6E6E6"/>
    </w:rPr>
  </w:style>
  <w:style w:type="character" w:customStyle="1" w:styleId="shorttext">
    <w:name w:val="short_text"/>
    <w:basedOn w:val="Fuentedeprrafopredeter"/>
    <w:rsid w:val="00B2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2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135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62</cp:revision>
  <cp:lastPrinted>2002-09-23T15:13:00Z</cp:lastPrinted>
  <dcterms:created xsi:type="dcterms:W3CDTF">2018-02-04T17:32:00Z</dcterms:created>
  <dcterms:modified xsi:type="dcterms:W3CDTF">2018-04-06T19:51:00Z</dcterms:modified>
  <cp:category/>
</cp:coreProperties>
</file>