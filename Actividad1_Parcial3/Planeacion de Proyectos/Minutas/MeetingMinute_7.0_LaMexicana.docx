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83094F">
              <w:rPr>
                <w:i w:val="0"/>
                <w:sz w:val="20"/>
              </w:rPr>
              <w:t>4</w:t>
            </w:r>
            <w:r>
              <w:rPr>
                <w:i w:val="0"/>
                <w:sz w:val="20"/>
              </w:rPr>
              <w:t>/</w:t>
            </w:r>
            <w:r w:rsidR="0083094F">
              <w:rPr>
                <w:i w:val="0"/>
                <w:sz w:val="20"/>
              </w:rPr>
              <w:t>06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83094F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UTL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A76C68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Jonathan Jair Alfaro Sánchez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83094F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</w:t>
            </w:r>
            <w:r w:rsidR="00D83C9B">
              <w:rPr>
                <w:i w:val="0"/>
                <w:sz w:val="20"/>
              </w:rPr>
              <w:t>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:rsidRPr="00144A15">
        <w:trPr>
          <w:cantSplit/>
          <w:trHeight w:val="252"/>
        </w:trPr>
        <w:tc>
          <w:tcPr>
            <w:tcW w:w="10080" w:type="dxa"/>
          </w:tcPr>
          <w:p w:rsidR="00835990" w:rsidRPr="00144A15" w:rsidRDefault="0083094F">
            <w:pPr>
              <w:pStyle w:val="CovFormText"/>
              <w:rPr>
                <w:sz w:val="20"/>
              </w:rPr>
            </w:pPr>
            <w:r w:rsidRPr="0083094F">
              <w:rPr>
                <w:sz w:val="20"/>
              </w:rPr>
              <w:t>Sign documents that end the project and deliver the project to the client.</w:t>
            </w:r>
          </w:p>
        </w:tc>
      </w:tr>
    </w:tbl>
    <w:p w:rsidR="00835990" w:rsidRPr="00144A15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2268"/>
        <w:gridCol w:w="3235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D027B3">
        <w:trPr>
          <w:cantSplit/>
          <w:tblHeader/>
        </w:trPr>
        <w:tc>
          <w:tcPr>
            <w:tcW w:w="2951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235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 w:rsidRPr="00117717">
              <w:rPr>
                <w:sz w:val="20"/>
                <w:lang w:val="es-MX"/>
              </w:rPr>
              <w:t xml:space="preserve">María de los </w:t>
            </w:r>
            <w:r>
              <w:rPr>
                <w:sz w:val="20"/>
                <w:lang w:val="es-MX"/>
              </w:rPr>
              <w:t>Á</w:t>
            </w:r>
            <w:r w:rsidRPr="00117717">
              <w:rPr>
                <w:sz w:val="20"/>
                <w:lang w:val="es-MX"/>
              </w:rPr>
              <w:t>ngeles C</w:t>
            </w:r>
            <w:r>
              <w:rPr>
                <w:sz w:val="20"/>
                <w:lang w:val="es-MX"/>
              </w:rPr>
              <w:t>higuindo Vega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angeleschiguindo@gmail.com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417-119-1247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Brenda Jiménez Medina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brendajimenezmedina@gmail.com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447-110-4620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Sarahi Dorantes Carrillo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sara_punk_93@hotmail.com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417-116-4380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Marcelino Onofre Ramírez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marceonofre123@hotmail.com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447-117-5199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Irvin Alejandro Fuentes Trujillo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yosoyelvivin@gmail.com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Pr="00117717" w:rsidRDefault="0083094F" w:rsidP="0083094F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417-106-3983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 Jair Alfaro Sánchez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Project manager/Programmer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jonathan_jair_01@hotmail.com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417-102-6355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 Ángel Mandujano Barragán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Designer/Programmer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  <w:tr w:rsidR="0083094F" w:rsidRPr="00117717" w:rsidTr="00D027B3">
        <w:trPr>
          <w:cantSplit/>
        </w:trPr>
        <w:tc>
          <w:tcPr>
            <w:tcW w:w="29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 Misael Alfaro Sánchez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Programmer/Tester</w:t>
            </w:r>
          </w:p>
        </w:tc>
        <w:tc>
          <w:tcPr>
            <w:tcW w:w="32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giovannimisael007@hotmail.com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83094F" w:rsidRDefault="0083094F" w:rsidP="0083094F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417-109-12-50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930965">
        <w:trPr>
          <w:cantSplit/>
        </w:trPr>
        <w:tc>
          <w:tcPr>
            <w:tcW w:w="10080" w:type="dxa"/>
          </w:tcPr>
          <w:p w:rsidR="00835990" w:rsidRPr="00930965" w:rsidRDefault="009D45A6">
            <w:pPr>
              <w:pStyle w:val="CovFormText"/>
              <w:rPr>
                <w:sz w:val="20"/>
              </w:rPr>
            </w:pPr>
            <w:r w:rsidRPr="009D45A6">
              <w:rPr>
                <w:sz w:val="20"/>
              </w:rPr>
              <w:t>Sign the acceptance document, then the project closing document and deliver the project to the client.</w:t>
            </w:r>
          </w:p>
        </w:tc>
      </w:tr>
    </w:tbl>
    <w:p w:rsidR="00835990" w:rsidRPr="00930965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7863E8">
        <w:trPr>
          <w:cantSplit/>
        </w:trPr>
        <w:tc>
          <w:tcPr>
            <w:tcW w:w="10080" w:type="dxa"/>
          </w:tcPr>
          <w:p w:rsidR="00B27D6E" w:rsidRPr="00144A15" w:rsidRDefault="00357B18">
            <w:pPr>
              <w:pStyle w:val="CovFormText"/>
              <w:keepNext/>
            </w:pPr>
            <w:r w:rsidRPr="00144A15">
              <w:rPr>
                <w:b/>
                <w:sz w:val="20"/>
              </w:rPr>
              <w:t>01</w:t>
            </w:r>
            <w:r w:rsidR="00B27D6E" w:rsidRPr="00144A15">
              <w:rPr>
                <w:b/>
                <w:sz w:val="20"/>
              </w:rPr>
              <w:t>.0</w:t>
            </w:r>
            <w:r w:rsidR="009D45A6">
              <w:rPr>
                <w:b/>
                <w:sz w:val="20"/>
              </w:rPr>
              <w:t>4</w:t>
            </w:r>
            <w:r w:rsidR="00B27D6E" w:rsidRPr="00144A15">
              <w:rPr>
                <w:b/>
                <w:sz w:val="20"/>
              </w:rPr>
              <w:t>.</w:t>
            </w:r>
            <w:r w:rsidR="009D45A6">
              <w:rPr>
                <w:b/>
                <w:sz w:val="20"/>
              </w:rPr>
              <w:t>06</w:t>
            </w:r>
            <w:r w:rsidR="00B27D6E" w:rsidRPr="00144A15">
              <w:rPr>
                <w:b/>
                <w:sz w:val="20"/>
              </w:rPr>
              <w:t>.18:</w:t>
            </w:r>
            <w:r w:rsidR="00B27D6E" w:rsidRPr="00144A15">
              <w:t xml:space="preserve"> </w:t>
            </w:r>
            <w:r w:rsidR="00600F86" w:rsidRPr="00600F86">
              <w:t>On Friday, April 6, the work team met with the client to end the project.</w:t>
            </w:r>
          </w:p>
          <w:p w:rsidR="008E22EA" w:rsidRPr="00144A15" w:rsidRDefault="005B0EC8">
            <w:pPr>
              <w:pStyle w:val="CovFormText"/>
              <w:keepNext/>
              <w:rPr>
                <w:sz w:val="20"/>
              </w:rPr>
            </w:pPr>
            <w:r w:rsidRPr="00144A15">
              <w:rPr>
                <w:b/>
                <w:sz w:val="20"/>
              </w:rPr>
              <w:t>0</w:t>
            </w:r>
            <w:r w:rsidR="00144A15" w:rsidRPr="00144A15">
              <w:rPr>
                <w:b/>
                <w:sz w:val="20"/>
              </w:rPr>
              <w:t>2</w:t>
            </w:r>
            <w:r w:rsidRPr="00144A15">
              <w:rPr>
                <w:b/>
                <w:sz w:val="20"/>
              </w:rPr>
              <w:t>.</w:t>
            </w:r>
            <w:r w:rsidR="009D45A6" w:rsidRPr="00144A15">
              <w:rPr>
                <w:b/>
                <w:sz w:val="20"/>
              </w:rPr>
              <w:t>0</w:t>
            </w:r>
            <w:r w:rsidR="009D45A6">
              <w:rPr>
                <w:b/>
                <w:sz w:val="20"/>
              </w:rPr>
              <w:t>4</w:t>
            </w:r>
            <w:r w:rsidR="009D45A6" w:rsidRPr="00144A15">
              <w:rPr>
                <w:b/>
                <w:sz w:val="20"/>
              </w:rPr>
              <w:t>.</w:t>
            </w:r>
            <w:r w:rsidR="009D45A6">
              <w:rPr>
                <w:b/>
                <w:sz w:val="20"/>
              </w:rPr>
              <w:t>06</w:t>
            </w:r>
            <w:r w:rsidR="009D45A6" w:rsidRPr="00144A15">
              <w:rPr>
                <w:b/>
                <w:sz w:val="20"/>
              </w:rPr>
              <w:t>.18</w:t>
            </w:r>
            <w:r w:rsidRPr="00144A15">
              <w:rPr>
                <w:b/>
                <w:sz w:val="20"/>
              </w:rPr>
              <w:t xml:space="preserve">: </w:t>
            </w:r>
            <w:r w:rsidR="00600F86" w:rsidRPr="00600F86">
              <w:rPr>
                <w:sz w:val="20"/>
              </w:rPr>
              <w:t>The client carefully reads the documents and then signed, being satisfied with the project that was made.</w:t>
            </w:r>
          </w:p>
          <w:p w:rsidR="005B0EC8" w:rsidRPr="00144A15" w:rsidRDefault="008E22EA">
            <w:pPr>
              <w:pStyle w:val="CovFormText"/>
              <w:keepNext/>
              <w:rPr>
                <w:sz w:val="20"/>
              </w:rPr>
            </w:pPr>
            <w:r w:rsidRPr="00144A15">
              <w:rPr>
                <w:b/>
                <w:sz w:val="20"/>
              </w:rPr>
              <w:t>0</w:t>
            </w:r>
            <w:r w:rsidR="00144A15" w:rsidRPr="00144A15">
              <w:rPr>
                <w:b/>
                <w:sz w:val="20"/>
              </w:rPr>
              <w:t>3</w:t>
            </w:r>
            <w:r w:rsidRPr="00144A15">
              <w:rPr>
                <w:b/>
                <w:sz w:val="20"/>
              </w:rPr>
              <w:t>.</w:t>
            </w:r>
            <w:r w:rsidR="009D45A6" w:rsidRPr="00144A15">
              <w:rPr>
                <w:b/>
                <w:sz w:val="20"/>
              </w:rPr>
              <w:t>0</w:t>
            </w:r>
            <w:r w:rsidR="009D45A6">
              <w:rPr>
                <w:b/>
                <w:sz w:val="20"/>
              </w:rPr>
              <w:t>4</w:t>
            </w:r>
            <w:r w:rsidR="009D45A6" w:rsidRPr="00144A15">
              <w:rPr>
                <w:b/>
                <w:sz w:val="20"/>
              </w:rPr>
              <w:t>.</w:t>
            </w:r>
            <w:r w:rsidR="009D45A6">
              <w:rPr>
                <w:b/>
                <w:sz w:val="20"/>
              </w:rPr>
              <w:t>06</w:t>
            </w:r>
            <w:r w:rsidR="009D45A6" w:rsidRPr="00144A15">
              <w:rPr>
                <w:b/>
                <w:sz w:val="20"/>
              </w:rPr>
              <w:t>.18</w:t>
            </w:r>
            <w:r w:rsidRPr="00144A15">
              <w:rPr>
                <w:b/>
                <w:sz w:val="20"/>
              </w:rPr>
              <w:t xml:space="preserve">: </w:t>
            </w:r>
            <w:r w:rsidR="00600F86" w:rsidRPr="00600F86">
              <w:rPr>
                <w:sz w:val="20"/>
              </w:rPr>
              <w:t>The project leader delivered the project.</w:t>
            </w:r>
            <w:bookmarkStart w:id="0" w:name="_GoBack"/>
            <w:bookmarkEnd w:id="0"/>
          </w:p>
        </w:tc>
      </w:tr>
    </w:tbl>
    <w:p w:rsidR="00835990" w:rsidRPr="00144A15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475309" w:rsidRDefault="00974C02" w:rsidP="00974C02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974C02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974C02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Pr="00475309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</w:p>
        </w:tc>
      </w:tr>
      <w:tr w:rsidR="0089158A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Default="0089158A" w:rsidP="0089158A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9158A" w:rsidRPr="00B768EC" w:rsidRDefault="0089158A" w:rsidP="0089158A">
            <w:pPr>
              <w:pStyle w:val="CovFormText"/>
              <w:keepNext/>
              <w:keepLines/>
              <w:rPr>
                <w:sz w:val="20"/>
                <w:lang w:val="es-MX"/>
              </w:rPr>
            </w:pPr>
          </w:p>
        </w:tc>
      </w:tr>
    </w:tbl>
    <w:p w:rsidR="00835990" w:rsidRPr="00E86DB9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83599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835990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83599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83599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5E9" w:rsidRDefault="007255E9">
      <w:r>
        <w:separator/>
      </w:r>
    </w:p>
  </w:endnote>
  <w:endnote w:type="continuationSeparator" w:id="0">
    <w:p w:rsidR="007255E9" w:rsidRDefault="0072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5E9" w:rsidRDefault="007255E9">
      <w:r>
        <w:separator/>
      </w:r>
    </w:p>
  </w:footnote>
  <w:footnote w:type="continuationSeparator" w:id="0">
    <w:p w:rsidR="007255E9" w:rsidRDefault="00725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83094F">
            <w:rPr>
              <w:i/>
              <w:sz w:val="16"/>
            </w:rPr>
            <w:t>1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2D09E9">
            <w:rPr>
              <w:i/>
              <w:sz w:val="16"/>
            </w:rPr>
            <w:t>0</w:t>
          </w:r>
          <w:r w:rsidR="00F9250B">
            <w:rPr>
              <w:i/>
              <w:sz w:val="16"/>
            </w:rPr>
            <w:t>4/0</w:t>
          </w:r>
          <w:r w:rsidR="00A051DF">
            <w:rPr>
              <w:i/>
              <w:sz w:val="16"/>
            </w:rPr>
            <w:t>6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365B4"/>
    <w:rsid w:val="00047355"/>
    <w:rsid w:val="0005252F"/>
    <w:rsid w:val="000A19B1"/>
    <w:rsid w:val="000B3EA8"/>
    <w:rsid w:val="000C5002"/>
    <w:rsid w:val="00106960"/>
    <w:rsid w:val="00117717"/>
    <w:rsid w:val="00144A15"/>
    <w:rsid w:val="0017062B"/>
    <w:rsid w:val="001B0FB8"/>
    <w:rsid w:val="001F217A"/>
    <w:rsid w:val="00234F17"/>
    <w:rsid w:val="002458BF"/>
    <w:rsid w:val="002D09E9"/>
    <w:rsid w:val="002E7223"/>
    <w:rsid w:val="00336844"/>
    <w:rsid w:val="00357B18"/>
    <w:rsid w:val="00361D28"/>
    <w:rsid w:val="00390BF0"/>
    <w:rsid w:val="003F0D40"/>
    <w:rsid w:val="0044714D"/>
    <w:rsid w:val="00475309"/>
    <w:rsid w:val="00480A52"/>
    <w:rsid w:val="004A249F"/>
    <w:rsid w:val="004D0611"/>
    <w:rsid w:val="00500AF8"/>
    <w:rsid w:val="00507064"/>
    <w:rsid w:val="00513C71"/>
    <w:rsid w:val="0053017A"/>
    <w:rsid w:val="005561DC"/>
    <w:rsid w:val="00557781"/>
    <w:rsid w:val="00595833"/>
    <w:rsid w:val="005A53E9"/>
    <w:rsid w:val="005B0EC8"/>
    <w:rsid w:val="005C0A5C"/>
    <w:rsid w:val="005D037F"/>
    <w:rsid w:val="005D4169"/>
    <w:rsid w:val="00600F86"/>
    <w:rsid w:val="00617CE7"/>
    <w:rsid w:val="0064200D"/>
    <w:rsid w:val="00653909"/>
    <w:rsid w:val="006D5ECF"/>
    <w:rsid w:val="006F0C22"/>
    <w:rsid w:val="006F1134"/>
    <w:rsid w:val="006F3B38"/>
    <w:rsid w:val="007255E9"/>
    <w:rsid w:val="00741D31"/>
    <w:rsid w:val="0074452E"/>
    <w:rsid w:val="00763505"/>
    <w:rsid w:val="007863E8"/>
    <w:rsid w:val="007917C9"/>
    <w:rsid w:val="007C38BE"/>
    <w:rsid w:val="00824FB2"/>
    <w:rsid w:val="008256AE"/>
    <w:rsid w:val="00826F47"/>
    <w:rsid w:val="0083094F"/>
    <w:rsid w:val="00835990"/>
    <w:rsid w:val="0089158A"/>
    <w:rsid w:val="008E22EA"/>
    <w:rsid w:val="008E3771"/>
    <w:rsid w:val="009004E3"/>
    <w:rsid w:val="0090145A"/>
    <w:rsid w:val="00930965"/>
    <w:rsid w:val="009740EB"/>
    <w:rsid w:val="00974C02"/>
    <w:rsid w:val="009767D0"/>
    <w:rsid w:val="0099537F"/>
    <w:rsid w:val="009A185F"/>
    <w:rsid w:val="009B6870"/>
    <w:rsid w:val="009D45A6"/>
    <w:rsid w:val="00A051DF"/>
    <w:rsid w:val="00A32DBD"/>
    <w:rsid w:val="00A66D55"/>
    <w:rsid w:val="00A76C68"/>
    <w:rsid w:val="00A92744"/>
    <w:rsid w:val="00AA28CB"/>
    <w:rsid w:val="00AB38FA"/>
    <w:rsid w:val="00AB68D0"/>
    <w:rsid w:val="00AD26D6"/>
    <w:rsid w:val="00AE04C5"/>
    <w:rsid w:val="00B27D6E"/>
    <w:rsid w:val="00B700D9"/>
    <w:rsid w:val="00B768EC"/>
    <w:rsid w:val="00BA373D"/>
    <w:rsid w:val="00BB02AB"/>
    <w:rsid w:val="00C2596F"/>
    <w:rsid w:val="00C302FB"/>
    <w:rsid w:val="00C36495"/>
    <w:rsid w:val="00C60E5E"/>
    <w:rsid w:val="00CD3798"/>
    <w:rsid w:val="00CE11B6"/>
    <w:rsid w:val="00CE3CF6"/>
    <w:rsid w:val="00D027B3"/>
    <w:rsid w:val="00D22EB0"/>
    <w:rsid w:val="00D83C9B"/>
    <w:rsid w:val="00D93A10"/>
    <w:rsid w:val="00E0685A"/>
    <w:rsid w:val="00E53462"/>
    <w:rsid w:val="00E57B19"/>
    <w:rsid w:val="00E83CCE"/>
    <w:rsid w:val="00E86DB9"/>
    <w:rsid w:val="00EA3F8B"/>
    <w:rsid w:val="00EB410B"/>
    <w:rsid w:val="00ED48B5"/>
    <w:rsid w:val="00F03AE0"/>
    <w:rsid w:val="00F67E62"/>
    <w:rsid w:val="00F9250B"/>
    <w:rsid w:val="00F9354D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4DF88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  <w:style w:type="character" w:customStyle="1" w:styleId="shorttext">
    <w:name w:val="short_text"/>
    <w:basedOn w:val="Fuentedeprrafopredeter"/>
    <w:rsid w:val="00B2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2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143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66</cp:revision>
  <cp:lastPrinted>2002-09-23T15:13:00Z</cp:lastPrinted>
  <dcterms:created xsi:type="dcterms:W3CDTF">2018-02-04T17:32:00Z</dcterms:created>
  <dcterms:modified xsi:type="dcterms:W3CDTF">2018-04-06T20:00:00Z</dcterms:modified>
  <cp:category/>
</cp:coreProperties>
</file>